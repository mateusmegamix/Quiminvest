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501"/>
        <w:tblW w:w="5000" w:type="pct"/>
        <w:tblLook w:val="04A0" w:firstRow="1" w:lastRow="0" w:firstColumn="1" w:lastColumn="0" w:noHBand="0" w:noVBand="1"/>
      </w:tblPr>
      <w:tblGrid>
        <w:gridCol w:w="222"/>
        <w:gridCol w:w="194"/>
        <w:gridCol w:w="3623"/>
        <w:gridCol w:w="6492"/>
        <w:gridCol w:w="19"/>
        <w:gridCol w:w="216"/>
        <w:gridCol w:w="6"/>
      </w:tblGrid>
      <w:tr w:rsidR="00AB487C" w:rsidRPr="009E0039" w:rsidTr="00D112F0">
        <w:trPr>
          <w:gridAfter w:val="1"/>
          <w:wAfter w:w="3" w:type="pct"/>
          <w:trHeight w:val="220"/>
        </w:trPr>
        <w:tc>
          <w:tcPr>
            <w:tcW w:w="110" w:type="pct"/>
            <w:shd w:val="clear" w:color="auto" w:fill="auto"/>
          </w:tcPr>
          <w:p w:rsidR="00AB487C" w:rsidRPr="009E0039" w:rsidRDefault="00AB487C" w:rsidP="00D112F0">
            <w:pPr>
              <w:pStyle w:val="Ttulo"/>
            </w:pPr>
          </w:p>
        </w:tc>
        <w:tc>
          <w:tcPr>
            <w:tcW w:w="1745" w:type="pct"/>
            <w:gridSpan w:val="2"/>
            <w:shd w:val="clear" w:color="auto" w:fill="FFFFFF" w:themeFill="background1"/>
            <w:vAlign w:val="center"/>
          </w:tcPr>
          <w:p w:rsidR="00AB487C" w:rsidRPr="0062042F" w:rsidRDefault="0062042F" w:rsidP="00D112F0">
            <w:pPr>
              <w:pStyle w:val="Ttulo"/>
              <w:jc w:val="both"/>
              <w:rPr>
                <w:color w:val="1F497D" w:themeColor="text2"/>
                <w:spacing w:val="10"/>
                <w:sz w:val="44"/>
                <w:szCs w:val="4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62042F">
              <w:rPr>
                <w:color w:val="1F497D" w:themeColor="text2"/>
                <w:sz w:val="44"/>
                <w:szCs w:val="44"/>
              </w:rPr>
              <w:t>Checklist</w:t>
            </w:r>
            <w:proofErr w:type="spellEnd"/>
            <w:r w:rsidRPr="0062042F">
              <w:rPr>
                <w:color w:val="1F497D" w:themeColor="text2"/>
                <w:sz w:val="44"/>
                <w:szCs w:val="44"/>
              </w:rPr>
              <w:t xml:space="preserve"> TI</w:t>
            </w:r>
          </w:p>
        </w:tc>
        <w:tc>
          <w:tcPr>
            <w:tcW w:w="3037" w:type="pct"/>
            <w:shd w:val="clear" w:color="auto" w:fill="auto"/>
          </w:tcPr>
          <w:p w:rsidR="00AB487C" w:rsidRPr="009E0039" w:rsidRDefault="00AB487C" w:rsidP="00D112F0">
            <w:pPr>
              <w:pStyle w:val="Ttulo"/>
            </w:pPr>
          </w:p>
        </w:tc>
        <w:tc>
          <w:tcPr>
            <w:tcW w:w="106" w:type="pct"/>
            <w:gridSpan w:val="2"/>
            <w:shd w:val="clear" w:color="auto" w:fill="auto"/>
          </w:tcPr>
          <w:p w:rsidR="00AB487C" w:rsidRPr="009E0039" w:rsidRDefault="00AB487C" w:rsidP="00D112F0">
            <w:pPr>
              <w:pStyle w:val="Ttulo"/>
            </w:pPr>
          </w:p>
        </w:tc>
      </w:tr>
      <w:tr w:rsidR="004C238A" w:rsidRPr="009E0039" w:rsidTr="00D112F0">
        <w:trPr>
          <w:gridAfter w:val="1"/>
          <w:wAfter w:w="3" w:type="pct"/>
          <w:trHeight w:val="220"/>
        </w:trPr>
        <w:tc>
          <w:tcPr>
            <w:tcW w:w="110" w:type="pct"/>
            <w:shd w:val="clear" w:color="auto" w:fill="auto"/>
          </w:tcPr>
          <w:p w:rsidR="00AB487C" w:rsidRPr="009E0039" w:rsidRDefault="00AB487C" w:rsidP="00D112F0"/>
        </w:tc>
        <w:tc>
          <w:tcPr>
            <w:tcW w:w="4781" w:type="pct"/>
            <w:gridSpan w:val="3"/>
            <w:shd w:val="clear" w:color="auto" w:fill="auto"/>
          </w:tcPr>
          <w:tbl>
            <w:tblPr>
              <w:tblStyle w:val="Tabelacomgrade"/>
              <w:tblpPr w:leftFromText="141" w:rightFromText="141" w:vertAnchor="text" w:horzAnchor="margin" w:tblpY="339"/>
              <w:tblOverlap w:val="never"/>
              <w:tblW w:w="100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</w:tblCellMar>
              <w:tblLook w:val="0620" w:firstRow="1" w:lastRow="0" w:firstColumn="0" w:lastColumn="0" w:noHBand="1" w:noVBand="1"/>
              <w:tblDescription w:val="Tabela de layout"/>
            </w:tblPr>
            <w:tblGrid>
              <w:gridCol w:w="2112"/>
              <w:gridCol w:w="502"/>
              <w:gridCol w:w="224"/>
              <w:gridCol w:w="180"/>
              <w:gridCol w:w="354"/>
              <w:gridCol w:w="915"/>
              <w:gridCol w:w="1226"/>
              <w:gridCol w:w="731"/>
              <w:gridCol w:w="360"/>
              <w:gridCol w:w="165"/>
              <w:gridCol w:w="3324"/>
            </w:tblGrid>
            <w:tr w:rsidR="00D112F0" w:rsidRPr="009E0039" w:rsidTr="003B3815">
              <w:trPr>
                <w:trHeight w:val="298"/>
              </w:trPr>
              <w:tc>
                <w:tcPr>
                  <w:tcW w:w="21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238A" w:rsidRPr="009E0039" w:rsidRDefault="006A4E14" w:rsidP="00D112F0">
                  <w:pPr>
                    <w:pStyle w:val="TextoemNegrito"/>
                  </w:pPr>
                  <w:sdt>
                    <w:sdtPr>
                      <w:id w:val="-1025244187"/>
                      <w:placeholder>
                        <w:docPart w:val="231C795C67F64D97B970A0729E820AC7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4C238A" w:rsidRPr="009E0039">
                        <w:rPr>
                          <w:lang w:bidi="pt-BR"/>
                        </w:rPr>
                        <w:t>Data</w:t>
                      </w:r>
                    </w:sdtContent>
                  </w:sdt>
                  <w:r w:rsidR="004C238A">
                    <w:t>:</w:t>
                  </w:r>
                </w:p>
              </w:tc>
              <w:tc>
                <w:tcPr>
                  <w:tcW w:w="48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C238A" w:rsidRPr="009E0039" w:rsidRDefault="004C238A" w:rsidP="00D112F0">
                  <w:pPr>
                    <w:pStyle w:val="TextoemNegrito"/>
                  </w:pPr>
                </w:p>
              </w:tc>
              <w:tc>
                <w:tcPr>
                  <w:tcW w:w="7430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238A" w:rsidRPr="009E0039" w:rsidRDefault="006A4E14" w:rsidP="00D112F0">
                  <w:pPr>
                    <w:pStyle w:val="TextoemNegrito"/>
                  </w:pPr>
                  <w:sdt>
                    <w:sdtPr>
                      <w:id w:val="-1132778625"/>
                      <w:placeholder>
                        <w:docPart w:val="0877C68B20BF4D41AE62CF827C15DC12"/>
                      </w:placeholder>
                      <w15:appearance w15:val="hidden"/>
                      <w:text/>
                    </w:sdtPr>
                    <w:sdtEndPr/>
                    <w:sdtContent>
                      <w:r w:rsidR="004C238A">
                        <w:t>Representante TI:</w:t>
                      </w:r>
                    </w:sdtContent>
                  </w:sdt>
                </w:p>
              </w:tc>
            </w:tr>
            <w:tr w:rsidR="00D112F0" w:rsidRPr="009E0039" w:rsidTr="003B3815">
              <w:trPr>
                <w:trHeight w:val="310"/>
              </w:trPr>
              <w:tc>
                <w:tcPr>
                  <w:tcW w:w="4536" w:type="dxa"/>
                  <w:gridSpan w:val="6"/>
                  <w:tcBorders>
                    <w:bottom w:val="single" w:sz="4" w:space="0" w:color="auto"/>
                  </w:tcBorders>
                </w:tcPr>
                <w:p w:rsidR="004C238A" w:rsidRPr="009E0039" w:rsidRDefault="004C238A" w:rsidP="00D112F0"/>
              </w:tc>
              <w:tc>
                <w:tcPr>
                  <w:tcW w:w="896" w:type="dxa"/>
                  <w:tcBorders>
                    <w:left w:val="nil"/>
                  </w:tcBorders>
                </w:tcPr>
                <w:p w:rsidR="004C238A" w:rsidRPr="009E0039" w:rsidRDefault="004C238A" w:rsidP="00D112F0"/>
              </w:tc>
              <w:tc>
                <w:tcPr>
                  <w:tcW w:w="4661" w:type="dxa"/>
                  <w:gridSpan w:val="4"/>
                  <w:tcBorders>
                    <w:bottom w:val="single" w:sz="4" w:space="0" w:color="auto"/>
                  </w:tcBorders>
                </w:tcPr>
                <w:p w:rsidR="004C238A" w:rsidRPr="009E0039" w:rsidRDefault="004C238A" w:rsidP="00D112F0"/>
              </w:tc>
            </w:tr>
            <w:tr w:rsidR="00D112F0" w:rsidRPr="009E0039" w:rsidTr="003B3815">
              <w:trPr>
                <w:trHeight w:val="347"/>
              </w:trPr>
              <w:tc>
                <w:tcPr>
                  <w:tcW w:w="4536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238A" w:rsidRPr="009E0039" w:rsidRDefault="00BA5AA7" w:rsidP="00D112F0">
                  <w:pPr>
                    <w:pStyle w:val="TextoemNegrito"/>
                  </w:pPr>
                  <w:r>
                    <w:t>Setor</w:t>
                  </w:r>
                  <w:r w:rsidR="004C238A">
                    <w:t>:</w:t>
                  </w:r>
                </w:p>
              </w:tc>
              <w:tc>
                <w:tcPr>
                  <w:tcW w:w="89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C238A" w:rsidRPr="009E0039" w:rsidRDefault="004C238A" w:rsidP="00D112F0">
                  <w:pPr>
                    <w:pStyle w:val="TextoemNegrito"/>
                  </w:pPr>
                </w:p>
              </w:tc>
              <w:tc>
                <w:tcPr>
                  <w:tcW w:w="466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238A" w:rsidRPr="009E0039" w:rsidRDefault="004C238A" w:rsidP="00D112F0">
                  <w:pPr>
                    <w:pStyle w:val="TextoemNegrito"/>
                  </w:pPr>
                  <w:r>
                    <w:t>Nome da Rede:</w:t>
                  </w:r>
                </w:p>
              </w:tc>
            </w:tr>
            <w:tr w:rsidR="004C238A" w:rsidRPr="009E0039" w:rsidTr="003B3815">
              <w:trPr>
                <w:trHeight w:val="347"/>
              </w:trPr>
              <w:tc>
                <w:tcPr>
                  <w:tcW w:w="4536" w:type="dxa"/>
                  <w:gridSpan w:val="6"/>
                  <w:tcBorders>
                    <w:top w:val="single" w:sz="4" w:space="0" w:color="auto"/>
                  </w:tcBorders>
                </w:tcPr>
                <w:p w:rsidR="004C238A" w:rsidRDefault="004C238A" w:rsidP="00D112F0">
                  <w:pPr>
                    <w:pStyle w:val="TextoemNegrito"/>
                  </w:pPr>
                </w:p>
              </w:tc>
              <w:tc>
                <w:tcPr>
                  <w:tcW w:w="896" w:type="dxa"/>
                </w:tcPr>
                <w:p w:rsidR="004C238A" w:rsidRPr="009E0039" w:rsidRDefault="004C238A" w:rsidP="00D112F0">
                  <w:pPr>
                    <w:pStyle w:val="TextoemNegrito"/>
                  </w:pPr>
                </w:p>
              </w:tc>
              <w:tc>
                <w:tcPr>
                  <w:tcW w:w="4661" w:type="dxa"/>
                  <w:gridSpan w:val="4"/>
                  <w:tcBorders>
                    <w:top w:val="single" w:sz="4" w:space="0" w:color="auto"/>
                  </w:tcBorders>
                </w:tcPr>
                <w:p w:rsidR="004C238A" w:rsidRDefault="004C238A" w:rsidP="00D112F0">
                  <w:pPr>
                    <w:pStyle w:val="TextoemNegrito"/>
                  </w:pPr>
                </w:p>
              </w:tc>
            </w:tr>
            <w:tr w:rsidR="004C238A" w:rsidRPr="009E0039" w:rsidTr="003B3815">
              <w:trPr>
                <w:trHeight w:val="303"/>
              </w:trPr>
              <w:tc>
                <w:tcPr>
                  <w:tcW w:w="10093" w:type="dxa"/>
                  <w:gridSpan w:val="11"/>
                  <w:tcBorders>
                    <w:top w:val="single" w:sz="24" w:space="0" w:color="1F497D" w:themeColor="text2"/>
                    <w:bottom w:val="single" w:sz="24" w:space="0" w:color="1F497D" w:themeColor="text2"/>
                  </w:tcBorders>
                  <w:shd w:val="clear" w:color="auto" w:fill="F2F2F2" w:themeFill="background1" w:themeFillShade="F2"/>
                  <w:vAlign w:val="center"/>
                </w:tcPr>
                <w:p w:rsidR="004C238A" w:rsidRPr="009E0039" w:rsidRDefault="004C238A" w:rsidP="00D112F0">
                  <w:pPr>
                    <w:pStyle w:val="TextoemNegritoAzul"/>
                    <w:jc w:val="left"/>
                  </w:pPr>
                  <w:r w:rsidRPr="00C52A8C">
                    <w:rPr>
                      <w:noProof/>
                      <w:color w:val="auto"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87C165E" wp14:editId="0B72E00E">
                            <wp:simplePos x="0" y="0"/>
                            <wp:positionH relativeFrom="column">
                              <wp:posOffset>1231900</wp:posOffset>
                            </wp:positionH>
                            <wp:positionV relativeFrom="paragraph">
                              <wp:posOffset>120650</wp:posOffset>
                            </wp:positionV>
                            <wp:extent cx="990600" cy="0"/>
                            <wp:effectExtent l="0" t="0" r="19050" b="19050"/>
                            <wp:wrapNone/>
                            <wp:docPr id="3" name="Conector reto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906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2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4013BF7" id="Conector re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pt,9.5pt" to="1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" strokecolor="#548dd4 [1951]" strokeweight=".5pt"/>
                        </w:pict>
                      </mc:Fallback>
                    </mc:AlternateContent>
                  </w:r>
                  <w:r>
                    <w:t xml:space="preserve">Maquina Código: </w:t>
                  </w:r>
                </w:p>
              </w:tc>
            </w:tr>
            <w:tr w:rsidR="004C238A" w:rsidRPr="009E0039" w:rsidTr="003B3815">
              <w:trPr>
                <w:trHeight w:val="202"/>
              </w:trPr>
              <w:tc>
                <w:tcPr>
                  <w:tcW w:w="10093" w:type="dxa"/>
                  <w:gridSpan w:val="11"/>
                  <w:tcBorders>
                    <w:top w:val="single" w:sz="24" w:space="0" w:color="1F497D" w:themeColor="text2"/>
                    <w:bottom w:val="single" w:sz="4" w:space="0" w:color="auto"/>
                  </w:tcBorders>
                </w:tcPr>
                <w:p w:rsidR="004C238A" w:rsidRPr="009E0039" w:rsidRDefault="004C238A" w:rsidP="00D112F0">
                  <w:pPr>
                    <w:jc w:val="left"/>
                  </w:pPr>
                </w:p>
              </w:tc>
            </w:tr>
            <w:tr w:rsidR="00D112F0" w:rsidRPr="009E0039" w:rsidTr="003B3815">
              <w:trPr>
                <w:trHeight w:val="264"/>
              </w:trPr>
              <w:tc>
                <w:tcPr>
                  <w:tcW w:w="3175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238A" w:rsidRPr="009E0039" w:rsidRDefault="00BA5AA7" w:rsidP="00D112F0">
                  <w:pPr>
                    <w:pStyle w:val="TextoemNegrito"/>
                  </w:pPr>
                  <w:r>
                    <w:t>SO:</w:t>
                  </w:r>
                </w:p>
              </w:tc>
              <w:tc>
                <w:tcPr>
                  <w:tcW w:w="3495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238A" w:rsidRPr="009E0039" w:rsidRDefault="004C238A" w:rsidP="00D112F0">
                  <w:pPr>
                    <w:pStyle w:val="TextoemNegrito"/>
                  </w:pPr>
                  <w:r>
                    <w:t>Processador:</w:t>
                  </w:r>
                </w:p>
              </w:tc>
              <w:tc>
                <w:tcPr>
                  <w:tcW w:w="34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238A" w:rsidRPr="009E0039" w:rsidRDefault="004C238A" w:rsidP="00D112F0">
                  <w:pPr>
                    <w:pStyle w:val="TextoemNegrito"/>
                    <w:tabs>
                      <w:tab w:val="right" w:pos="2876"/>
                    </w:tabs>
                  </w:pPr>
                  <w:r>
                    <w:t xml:space="preserve">Memória </w:t>
                  </w:r>
                  <w:proofErr w:type="gramStart"/>
                  <w:r>
                    <w:t>RAM:</w:t>
                  </w:r>
                  <w:r>
                    <w:tab/>
                  </w:r>
                  <w:proofErr w:type="gramEnd"/>
                </w:p>
              </w:tc>
            </w:tr>
            <w:tr w:rsidR="004C238A" w:rsidRPr="009E0039" w:rsidTr="003B3815">
              <w:trPr>
                <w:trHeight w:val="316"/>
              </w:trPr>
              <w:tc>
                <w:tcPr>
                  <w:tcW w:w="10093" w:type="dxa"/>
                  <w:gridSpan w:val="11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C238A" w:rsidRPr="009E0039" w:rsidRDefault="004C238A" w:rsidP="00D112F0">
                  <w:pPr>
                    <w:jc w:val="both"/>
                  </w:pPr>
                </w:p>
              </w:tc>
            </w:tr>
            <w:tr w:rsidR="004C238A" w:rsidRPr="009E0039" w:rsidTr="003B3815">
              <w:trPr>
                <w:trHeight w:val="264"/>
              </w:trPr>
              <w:tc>
                <w:tcPr>
                  <w:tcW w:w="10093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238A" w:rsidRPr="009E0039" w:rsidRDefault="004C238A" w:rsidP="00D112F0">
                  <w:pPr>
                    <w:pStyle w:val="TextoemNegrito"/>
                  </w:pPr>
                  <w:r>
                    <w:t>Grupo de Rede:</w:t>
                  </w:r>
                </w:p>
              </w:tc>
            </w:tr>
            <w:tr w:rsidR="00D112F0" w:rsidRPr="009E0039" w:rsidTr="003B3815">
              <w:trPr>
                <w:trHeight w:val="264"/>
              </w:trPr>
              <w:tc>
                <w:tcPr>
                  <w:tcW w:w="2963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C238A" w:rsidRPr="009E0039" w:rsidRDefault="004C238A" w:rsidP="00D112F0"/>
              </w:tc>
              <w:tc>
                <w:tcPr>
                  <w:tcW w:w="535" w:type="dxa"/>
                  <w:gridSpan w:val="2"/>
                  <w:tcBorders>
                    <w:top w:val="single" w:sz="4" w:space="0" w:color="auto"/>
                  </w:tcBorders>
                </w:tcPr>
                <w:p w:rsidR="004C238A" w:rsidRPr="009E0039" w:rsidRDefault="004C238A" w:rsidP="00D112F0"/>
              </w:tc>
              <w:tc>
                <w:tcPr>
                  <w:tcW w:w="2828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C238A" w:rsidRPr="009E0039" w:rsidRDefault="004C238A" w:rsidP="00D112F0"/>
              </w:tc>
              <w:tc>
                <w:tcPr>
                  <w:tcW w:w="522" w:type="dxa"/>
                  <w:gridSpan w:val="2"/>
                  <w:tcBorders>
                    <w:top w:val="single" w:sz="4" w:space="0" w:color="auto"/>
                  </w:tcBorders>
                </w:tcPr>
                <w:p w:rsidR="004C238A" w:rsidRPr="009E0039" w:rsidRDefault="004C238A" w:rsidP="00D112F0"/>
              </w:tc>
              <w:tc>
                <w:tcPr>
                  <w:tcW w:w="324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4C238A" w:rsidRPr="009E0039" w:rsidRDefault="004C238A" w:rsidP="00D112F0"/>
              </w:tc>
            </w:tr>
            <w:tr w:rsidR="00D112F0" w:rsidRPr="009E0039" w:rsidTr="003B3815">
              <w:trPr>
                <w:trHeight w:val="264"/>
              </w:trPr>
              <w:tc>
                <w:tcPr>
                  <w:tcW w:w="296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238A" w:rsidRPr="009E0039" w:rsidRDefault="004C238A" w:rsidP="00D112F0">
                  <w:pPr>
                    <w:pStyle w:val="TextoemNegrito"/>
                  </w:pPr>
                  <w:r>
                    <w:t>Memoria Hard Disk:</w:t>
                  </w:r>
                </w:p>
              </w:tc>
              <w:tc>
                <w:tcPr>
                  <w:tcW w:w="535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C238A" w:rsidRPr="009E0039" w:rsidRDefault="004C238A" w:rsidP="00D112F0">
                  <w:pPr>
                    <w:pStyle w:val="TextoemNegrito"/>
                  </w:pPr>
                </w:p>
              </w:tc>
              <w:tc>
                <w:tcPr>
                  <w:tcW w:w="282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238A" w:rsidRPr="009E0039" w:rsidRDefault="004C238A" w:rsidP="00D112F0">
                  <w:pPr>
                    <w:pStyle w:val="TextoemNegrito"/>
                  </w:pPr>
                  <w:r>
                    <w:t>Estado HD:</w:t>
                  </w:r>
                </w:p>
              </w:tc>
              <w:tc>
                <w:tcPr>
                  <w:tcW w:w="522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4C238A" w:rsidRPr="009E0039" w:rsidRDefault="004C238A" w:rsidP="00D112F0">
                  <w:pPr>
                    <w:pStyle w:val="TextoemNegrito"/>
                  </w:pPr>
                </w:p>
              </w:tc>
              <w:tc>
                <w:tcPr>
                  <w:tcW w:w="32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238A" w:rsidRPr="009E0039" w:rsidRDefault="004C238A" w:rsidP="00D112F0">
                  <w:pPr>
                    <w:pStyle w:val="TextoemNegrito"/>
                  </w:pPr>
                  <w:r>
                    <w:t>Antivírus:</w:t>
                  </w:r>
                </w:p>
              </w:tc>
            </w:tr>
            <w:tr w:rsidR="004C238A" w:rsidRPr="009E0039" w:rsidTr="003B3815">
              <w:trPr>
                <w:trHeight w:val="550"/>
              </w:trPr>
              <w:tc>
                <w:tcPr>
                  <w:tcW w:w="10093" w:type="dxa"/>
                  <w:gridSpan w:val="11"/>
                  <w:tcBorders>
                    <w:top w:val="single" w:sz="4" w:space="0" w:color="808080" w:themeColor="background1" w:themeShade="80"/>
                  </w:tcBorders>
                </w:tcPr>
                <w:tbl>
                  <w:tblPr>
                    <w:tblStyle w:val="Tabelacomgrade"/>
                    <w:tblpPr w:leftFromText="141" w:rightFromText="141" w:vertAnchor="text" w:horzAnchor="margin" w:tblpY="339"/>
                    <w:tblOverlap w:val="never"/>
                    <w:tblW w:w="1009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top w:w="28" w:type="dxa"/>
                    </w:tblCellMar>
                    <w:tblLook w:val="0620" w:firstRow="1" w:lastRow="0" w:firstColumn="0" w:lastColumn="0" w:noHBand="1" w:noVBand="1"/>
                    <w:tblDescription w:val="Tabela de layout"/>
                  </w:tblPr>
                  <w:tblGrid>
                    <w:gridCol w:w="10092"/>
                  </w:tblGrid>
                  <w:tr w:rsidR="00D112F0" w:rsidRPr="009E0039" w:rsidTr="00D112F0">
                    <w:trPr>
                      <w:trHeight w:val="334"/>
                    </w:trPr>
                    <w:tc>
                      <w:tcPr>
                        <w:tcW w:w="10092" w:type="dxa"/>
                        <w:tcBorders>
                          <w:top w:val="single" w:sz="24" w:space="0" w:color="1F497D" w:themeColor="text2"/>
                          <w:bottom w:val="single" w:sz="24" w:space="0" w:color="1F497D" w:themeColor="text2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:rsidR="00D112F0" w:rsidRPr="009E0039" w:rsidRDefault="00D112F0" w:rsidP="00D112F0">
                        <w:pPr>
                          <w:pStyle w:val="TextoemNegritoAzul"/>
                          <w:jc w:val="left"/>
                        </w:pPr>
                        <w:r>
                          <w:t>Softwares Instalados</w:t>
                        </w:r>
                      </w:p>
                    </w:tc>
                  </w:tr>
                </w:tbl>
                <w:p w:rsidR="004C238A" w:rsidRPr="00D112F0" w:rsidRDefault="004C238A" w:rsidP="00D112F0">
                  <w:pPr>
                    <w:pStyle w:val="TextoemNegrito"/>
                    <w:rPr>
                      <w:color w:val="auto"/>
                    </w:rPr>
                  </w:pPr>
                </w:p>
              </w:tc>
            </w:tr>
            <w:tr w:rsidR="00D112F0" w:rsidRPr="009E0039" w:rsidTr="003B3815">
              <w:trPr>
                <w:trHeight w:val="264"/>
              </w:trPr>
              <w:tc>
                <w:tcPr>
                  <w:tcW w:w="4536" w:type="dxa"/>
                  <w:gridSpan w:val="6"/>
                  <w:tcBorders>
                    <w:top w:val="single" w:sz="4" w:space="0" w:color="808080" w:themeColor="background1" w:themeShade="80"/>
                  </w:tcBorders>
                </w:tcPr>
                <w:p w:rsidR="004C238A" w:rsidRPr="009E0039" w:rsidRDefault="00D70D39" w:rsidP="00D112F0">
                  <w:pPr>
                    <w:pStyle w:val="TextoemNegrito"/>
                  </w:pPr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10A2CA3" wp14:editId="0E5F41DC">
                            <wp:simplePos x="0" y="0"/>
                            <wp:positionH relativeFrom="column">
                              <wp:posOffset>2715895</wp:posOffset>
                            </wp:positionH>
                            <wp:positionV relativeFrom="paragraph">
                              <wp:posOffset>41910</wp:posOffset>
                            </wp:positionV>
                            <wp:extent cx="180975" cy="152400"/>
                            <wp:effectExtent l="38100" t="38100" r="85725" b="114300"/>
                            <wp:wrapNone/>
                            <wp:docPr id="24" name="Retângulo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75C5206" id="Retângulo 24" o:spid="_x0000_s1026" style="position:absolute;margin-left:213.85pt;margin-top:3.3pt;width:14.2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" fillcolor="#f7f5e6 [3204]" strokecolor="black [3213]" strokeweight="1pt">
                            <v:shadow on="t" color="black" opacity="26214f" origin="-.5,-.5" offset=".74836mm,.74836mm"/>
                          </v:rect>
                        </w:pict>
                      </mc:Fallback>
                    </mc:AlternateContent>
                  </w:r>
                  <w:proofErr w:type="spellStart"/>
                  <w:r w:rsidR="004C238A">
                    <w:t>Werks</w:t>
                  </w:r>
                  <w:proofErr w:type="spellEnd"/>
                </w:p>
              </w:tc>
              <w:tc>
                <w:tcPr>
                  <w:tcW w:w="896" w:type="dxa"/>
                </w:tcPr>
                <w:p w:rsidR="004C238A" w:rsidRPr="009E0039" w:rsidRDefault="004C238A" w:rsidP="00D112F0">
                  <w:pPr>
                    <w:pStyle w:val="TextoemNegrito"/>
                  </w:pPr>
                </w:p>
              </w:tc>
              <w:tc>
                <w:tcPr>
                  <w:tcW w:w="4661" w:type="dxa"/>
                  <w:gridSpan w:val="4"/>
                  <w:tcBorders>
                    <w:top w:val="single" w:sz="4" w:space="0" w:color="808080" w:themeColor="background1" w:themeShade="80"/>
                  </w:tcBorders>
                </w:tcPr>
                <w:p w:rsidR="004C238A" w:rsidRPr="009E0039" w:rsidRDefault="00D70D39" w:rsidP="00D112F0">
                  <w:pPr>
                    <w:pStyle w:val="TextoemNegrito"/>
                  </w:pPr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76E43D3" wp14:editId="5C2CEA9D">
                            <wp:simplePos x="0" y="0"/>
                            <wp:positionH relativeFrom="column">
                              <wp:posOffset>2595880</wp:posOffset>
                            </wp:positionH>
                            <wp:positionV relativeFrom="paragraph">
                              <wp:posOffset>44657</wp:posOffset>
                            </wp:positionV>
                            <wp:extent cx="180975" cy="152400"/>
                            <wp:effectExtent l="38100" t="38100" r="85725" b="114300"/>
                            <wp:wrapNone/>
                            <wp:docPr id="34" name="Retâ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D673F25" id="Retângulo 34" o:spid="_x0000_s1026" style="position:absolute;margin-left:204.4pt;margin-top:3.5pt;width:14.2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" fillcolor="#f7f5e6 [3204]" strokecolor="black [3213]" strokeweight="1pt">
                            <v:shadow on="t" color="black" opacity="26214f" origin="-.5,-.5" offset=".74836mm,.74836mm"/>
                          </v:rect>
                        </w:pict>
                      </mc:Fallback>
                    </mc:AlternateContent>
                  </w:r>
                  <w:r w:rsidR="004C238A">
                    <w:t>Safra</w:t>
                  </w:r>
                </w:p>
              </w:tc>
            </w:tr>
            <w:tr w:rsidR="00D112F0" w:rsidRPr="009E0039" w:rsidTr="003B3815">
              <w:trPr>
                <w:trHeight w:val="264"/>
              </w:trPr>
              <w:tc>
                <w:tcPr>
                  <w:tcW w:w="4536" w:type="dxa"/>
                  <w:gridSpan w:val="6"/>
                  <w:tcBorders>
                    <w:bottom w:val="single" w:sz="4" w:space="0" w:color="808080" w:themeColor="background1" w:themeShade="80"/>
                  </w:tcBorders>
                </w:tcPr>
                <w:p w:rsidR="004C238A" w:rsidRPr="009E0039" w:rsidRDefault="004C238A" w:rsidP="00D112F0"/>
              </w:tc>
              <w:tc>
                <w:tcPr>
                  <w:tcW w:w="896" w:type="dxa"/>
                </w:tcPr>
                <w:p w:rsidR="004C238A" w:rsidRPr="009E0039" w:rsidRDefault="004C238A" w:rsidP="00D112F0"/>
              </w:tc>
              <w:tc>
                <w:tcPr>
                  <w:tcW w:w="4661" w:type="dxa"/>
                  <w:gridSpan w:val="4"/>
                  <w:tcBorders>
                    <w:bottom w:val="single" w:sz="4" w:space="0" w:color="808080" w:themeColor="background1" w:themeShade="80"/>
                  </w:tcBorders>
                </w:tcPr>
                <w:p w:rsidR="004C238A" w:rsidRPr="009E0039" w:rsidRDefault="004C238A" w:rsidP="00D112F0"/>
              </w:tc>
            </w:tr>
            <w:tr w:rsidR="00D112F0" w:rsidRPr="009E0039" w:rsidTr="003B3815">
              <w:trPr>
                <w:trHeight w:val="385"/>
              </w:trPr>
              <w:tc>
                <w:tcPr>
                  <w:tcW w:w="4536" w:type="dxa"/>
                  <w:gridSpan w:val="6"/>
                  <w:tcBorders>
                    <w:top w:val="single" w:sz="4" w:space="0" w:color="808080" w:themeColor="background1" w:themeShade="80"/>
                  </w:tcBorders>
                </w:tcPr>
                <w:p w:rsidR="004C238A" w:rsidRPr="009E0039" w:rsidRDefault="004C238A" w:rsidP="00D112F0">
                  <w:pPr>
                    <w:pStyle w:val="TextoemNegrito"/>
                  </w:pPr>
                  <w:proofErr w:type="spellStart"/>
                  <w:r>
                    <w:t>Forponto</w:t>
                  </w:r>
                  <w:proofErr w:type="spellEnd"/>
                </w:p>
              </w:tc>
              <w:tc>
                <w:tcPr>
                  <w:tcW w:w="896" w:type="dxa"/>
                </w:tcPr>
                <w:p w:rsidR="004C238A" w:rsidRPr="009E0039" w:rsidRDefault="003B3815" w:rsidP="00D112F0">
                  <w:pPr>
                    <w:pStyle w:val="TextoemNegrito"/>
                  </w:pPr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70779AAA" wp14:editId="37756EF5">
                            <wp:simplePos x="0" y="0"/>
                            <wp:positionH relativeFrom="column">
                              <wp:posOffset>10160</wp:posOffset>
                            </wp:positionH>
                            <wp:positionV relativeFrom="paragraph">
                              <wp:posOffset>62865</wp:posOffset>
                            </wp:positionV>
                            <wp:extent cx="180975" cy="152400"/>
                            <wp:effectExtent l="38100" t="38100" r="85725" b="114300"/>
                            <wp:wrapTight wrapText="bothSides">
                              <wp:wrapPolygon edited="0">
                                <wp:start x="0" y="-5400"/>
                                <wp:lineTo x="-4547" y="-2700"/>
                                <wp:lineTo x="-4547" y="27000"/>
                                <wp:lineTo x="0" y="35100"/>
                                <wp:lineTo x="29558" y="35100"/>
                                <wp:lineTo x="29558" y="0"/>
                                <wp:lineTo x="27284" y="-5400"/>
                                <wp:lineTo x="0" y="-5400"/>
                              </wp:wrapPolygon>
                            </wp:wrapTight>
                            <wp:docPr id="25" name="Retângulo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C912639" id="Retângulo 25" o:spid="_x0000_s1026" style="position:absolute;margin-left:.8pt;margin-top:4.95pt;width:14.25pt;height:1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" fillcolor="#f7f5e6 [3204]" strokecolor="black [3213]" strokeweight="1pt">
                            <v:shadow on="t" color="black" opacity="26214f" origin="-.5,-.5" offset=".74836mm,.74836mm"/>
                            <w10:wrap type="tigh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4661" w:type="dxa"/>
                  <w:gridSpan w:val="4"/>
                  <w:tcBorders>
                    <w:top w:val="single" w:sz="4" w:space="0" w:color="808080" w:themeColor="background1" w:themeShade="80"/>
                  </w:tcBorders>
                </w:tcPr>
                <w:p w:rsidR="004C238A" w:rsidRPr="009E0039" w:rsidRDefault="00D70D39" w:rsidP="00D112F0">
                  <w:pPr>
                    <w:pStyle w:val="TextoemNegrito"/>
                  </w:pPr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2A318C5B" wp14:editId="49E2426B">
                            <wp:simplePos x="0" y="0"/>
                            <wp:positionH relativeFrom="column">
                              <wp:posOffset>2605405</wp:posOffset>
                            </wp:positionH>
                            <wp:positionV relativeFrom="paragraph">
                              <wp:posOffset>78740</wp:posOffset>
                            </wp:positionV>
                            <wp:extent cx="180975" cy="152400"/>
                            <wp:effectExtent l="38100" t="38100" r="85725" b="114300"/>
                            <wp:wrapNone/>
                            <wp:docPr id="35" name="Retângulo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835431" id="Retângulo 35" o:spid="_x0000_s1026" style="position:absolute;margin-left:205.15pt;margin-top:6.2pt;width:14.2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" fillcolor="#f7f5e6 [3204]" strokecolor="black [3213]" strokeweight="1pt">
                            <v:shadow on="t" color="black" opacity="26214f" origin="-.5,-.5" offset=".74836mm,.74836mm"/>
                          </v:rect>
                        </w:pict>
                      </mc:Fallback>
                    </mc:AlternateContent>
                  </w:r>
                  <w:r w:rsidR="004C238A">
                    <w:t>Bradesco</w:t>
                  </w:r>
                </w:p>
              </w:tc>
            </w:tr>
            <w:tr w:rsidR="00D112F0" w:rsidRPr="009E0039" w:rsidTr="003B3815">
              <w:trPr>
                <w:trHeight w:val="264"/>
              </w:trPr>
              <w:tc>
                <w:tcPr>
                  <w:tcW w:w="4536" w:type="dxa"/>
                  <w:gridSpan w:val="6"/>
                  <w:tcBorders>
                    <w:bottom w:val="single" w:sz="4" w:space="0" w:color="808080" w:themeColor="background1" w:themeShade="80"/>
                  </w:tcBorders>
                </w:tcPr>
                <w:p w:rsidR="004C238A" w:rsidRPr="009E0039" w:rsidRDefault="004C238A" w:rsidP="00D112F0"/>
              </w:tc>
              <w:tc>
                <w:tcPr>
                  <w:tcW w:w="896" w:type="dxa"/>
                </w:tcPr>
                <w:p w:rsidR="004C238A" w:rsidRPr="009E0039" w:rsidRDefault="004C238A" w:rsidP="00D112F0"/>
              </w:tc>
              <w:tc>
                <w:tcPr>
                  <w:tcW w:w="4661" w:type="dxa"/>
                  <w:gridSpan w:val="4"/>
                  <w:tcBorders>
                    <w:bottom w:val="single" w:sz="4" w:space="0" w:color="808080" w:themeColor="background1" w:themeShade="80"/>
                  </w:tcBorders>
                </w:tcPr>
                <w:p w:rsidR="004C238A" w:rsidRPr="009E0039" w:rsidRDefault="004C238A" w:rsidP="00D112F0">
                  <w:bookmarkStart w:id="0" w:name="_GoBack"/>
                  <w:bookmarkEnd w:id="0"/>
                </w:p>
              </w:tc>
            </w:tr>
            <w:tr w:rsidR="00D112F0" w:rsidRPr="009E0039" w:rsidTr="003B3815">
              <w:trPr>
                <w:trHeight w:val="264"/>
              </w:trPr>
              <w:tc>
                <w:tcPr>
                  <w:tcW w:w="4536" w:type="dxa"/>
                  <w:gridSpan w:val="6"/>
                  <w:tcBorders>
                    <w:top w:val="single" w:sz="4" w:space="0" w:color="808080" w:themeColor="background1" w:themeShade="80"/>
                  </w:tcBorders>
                </w:tcPr>
                <w:p w:rsidR="004C238A" w:rsidRPr="009E0039" w:rsidRDefault="00D70D39" w:rsidP="00D112F0">
                  <w:pPr>
                    <w:pStyle w:val="TextoemNegrito"/>
                  </w:pPr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81AE807" wp14:editId="0B441044">
                            <wp:simplePos x="0" y="0"/>
                            <wp:positionH relativeFrom="column">
                              <wp:posOffset>2723515</wp:posOffset>
                            </wp:positionH>
                            <wp:positionV relativeFrom="paragraph">
                              <wp:posOffset>37465</wp:posOffset>
                            </wp:positionV>
                            <wp:extent cx="180975" cy="152400"/>
                            <wp:effectExtent l="38100" t="38100" r="85725" b="114300"/>
                            <wp:wrapNone/>
                            <wp:docPr id="26" name="Retângulo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CE6437A" id="Retângulo 26" o:spid="_x0000_s1026" style="position:absolute;margin-left:214.45pt;margin-top:2.95pt;width:14.2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" fillcolor="#f7f5e6 [3204]" strokecolor="black [3213]" strokeweight="1pt">
                            <v:shadow on="t" color="black" opacity="26214f" origin="-.5,-.5" offset=".74836mm,.74836mm"/>
                          </v:rect>
                        </w:pict>
                      </mc:Fallback>
                    </mc:AlternateContent>
                  </w:r>
                  <w:r w:rsidR="004C238A">
                    <w:t>MD-</w:t>
                  </w:r>
                  <w:proofErr w:type="spellStart"/>
                  <w:r w:rsidR="004C238A">
                    <w:t>ComLite</w:t>
                  </w:r>
                  <w:proofErr w:type="spellEnd"/>
                </w:p>
              </w:tc>
              <w:tc>
                <w:tcPr>
                  <w:tcW w:w="896" w:type="dxa"/>
                </w:tcPr>
                <w:p w:rsidR="004C238A" w:rsidRPr="009E0039" w:rsidRDefault="004C238A" w:rsidP="00D112F0">
                  <w:pPr>
                    <w:pStyle w:val="TextoemNegrito"/>
                  </w:pPr>
                </w:p>
              </w:tc>
              <w:tc>
                <w:tcPr>
                  <w:tcW w:w="4661" w:type="dxa"/>
                  <w:gridSpan w:val="4"/>
                  <w:tcBorders>
                    <w:top w:val="single" w:sz="4" w:space="0" w:color="808080" w:themeColor="background1" w:themeShade="80"/>
                  </w:tcBorders>
                </w:tcPr>
                <w:p w:rsidR="004C238A" w:rsidRPr="009E0039" w:rsidRDefault="00D70D39" w:rsidP="00D112F0">
                  <w:pPr>
                    <w:pStyle w:val="TextoemNegrito"/>
                  </w:pPr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4D30AB43" wp14:editId="5F2709C5">
                            <wp:simplePos x="0" y="0"/>
                            <wp:positionH relativeFrom="column">
                              <wp:posOffset>2605405</wp:posOffset>
                            </wp:positionH>
                            <wp:positionV relativeFrom="paragraph">
                              <wp:posOffset>37465</wp:posOffset>
                            </wp:positionV>
                            <wp:extent cx="180975" cy="152400"/>
                            <wp:effectExtent l="38100" t="38100" r="85725" b="114300"/>
                            <wp:wrapNone/>
                            <wp:docPr id="36" name="Retângulo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8C13536" id="Retângulo 36" o:spid="_x0000_s1026" style="position:absolute;margin-left:205.15pt;margin-top:2.95pt;width:14.2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" fillcolor="#f7f5e6 [3204]" strokecolor="black [3213]" strokeweight="1pt">
                            <v:shadow on="t" color="black" opacity="26214f" origin="-.5,-.5" offset=".74836mm,.74836mm"/>
                          </v:rect>
                        </w:pict>
                      </mc:Fallback>
                    </mc:AlternateContent>
                  </w:r>
                  <w:r w:rsidR="004C238A">
                    <w:t>Itaú</w:t>
                  </w:r>
                </w:p>
              </w:tc>
            </w:tr>
            <w:tr w:rsidR="00D112F0" w:rsidRPr="009E0039" w:rsidTr="003B3815">
              <w:trPr>
                <w:trHeight w:val="264"/>
              </w:trPr>
              <w:tc>
                <w:tcPr>
                  <w:tcW w:w="4536" w:type="dxa"/>
                  <w:gridSpan w:val="6"/>
                  <w:tcBorders>
                    <w:bottom w:val="single" w:sz="4" w:space="0" w:color="808080" w:themeColor="background1" w:themeShade="80"/>
                  </w:tcBorders>
                </w:tcPr>
                <w:p w:rsidR="004C238A" w:rsidRPr="009E0039" w:rsidRDefault="004C238A" w:rsidP="00D112F0"/>
              </w:tc>
              <w:tc>
                <w:tcPr>
                  <w:tcW w:w="896" w:type="dxa"/>
                </w:tcPr>
                <w:p w:rsidR="004C238A" w:rsidRPr="009E0039" w:rsidRDefault="004C238A" w:rsidP="00D112F0"/>
              </w:tc>
              <w:tc>
                <w:tcPr>
                  <w:tcW w:w="4661" w:type="dxa"/>
                  <w:gridSpan w:val="4"/>
                  <w:tcBorders>
                    <w:bottom w:val="single" w:sz="4" w:space="0" w:color="808080" w:themeColor="background1" w:themeShade="80"/>
                  </w:tcBorders>
                </w:tcPr>
                <w:p w:rsidR="004C238A" w:rsidRPr="009E0039" w:rsidRDefault="004C238A" w:rsidP="00D112F0"/>
              </w:tc>
            </w:tr>
            <w:tr w:rsidR="00D112F0" w:rsidRPr="009E0039" w:rsidTr="003B3815">
              <w:trPr>
                <w:trHeight w:val="264"/>
              </w:trPr>
              <w:tc>
                <w:tcPr>
                  <w:tcW w:w="4536" w:type="dxa"/>
                  <w:gridSpan w:val="6"/>
                  <w:tcBorders>
                    <w:top w:val="single" w:sz="4" w:space="0" w:color="808080" w:themeColor="background1" w:themeShade="80"/>
                    <w:bottom w:val="single" w:sz="4" w:space="0" w:color="808080" w:themeColor="background1" w:themeShade="80"/>
                  </w:tcBorders>
                </w:tcPr>
                <w:p w:rsidR="004C238A" w:rsidRPr="009E0039" w:rsidRDefault="00D70D39" w:rsidP="00D112F0">
                  <w:pPr>
                    <w:pStyle w:val="TextoemNegrito"/>
                  </w:pPr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77AEC200" wp14:editId="06556860">
                            <wp:simplePos x="0" y="0"/>
                            <wp:positionH relativeFrom="column">
                              <wp:posOffset>2737485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180975" cy="152400"/>
                            <wp:effectExtent l="38100" t="38100" r="85725" b="114300"/>
                            <wp:wrapNone/>
                            <wp:docPr id="27" name="Retângulo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C205661" id="Retângulo 27" o:spid="_x0000_s1026" style="position:absolute;margin-left:215.55pt;margin-top:3.75pt;width:14.2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" fillcolor="#f7f5e6 [3204]" strokecolor="black [3213]" strokeweight="1pt">
                            <v:shadow on="t" color="black" opacity="26214f" origin="-.5,-.5" offset=".74836mm,.74836mm"/>
                          </v:rect>
                        </w:pict>
                      </mc:Fallback>
                    </mc:AlternateContent>
                  </w:r>
                  <w:proofErr w:type="spellStart"/>
                  <w:r w:rsidR="004C238A">
                    <w:t>Nasajon</w:t>
                  </w:r>
                  <w:proofErr w:type="spellEnd"/>
                </w:p>
              </w:tc>
              <w:tc>
                <w:tcPr>
                  <w:tcW w:w="896" w:type="dxa"/>
                </w:tcPr>
                <w:p w:rsidR="004C238A" w:rsidRPr="009E0039" w:rsidRDefault="004C238A" w:rsidP="00D112F0">
                  <w:pPr>
                    <w:pStyle w:val="TextoemNegrito"/>
                  </w:pPr>
                </w:p>
              </w:tc>
              <w:tc>
                <w:tcPr>
                  <w:tcW w:w="4661" w:type="dxa"/>
                  <w:gridSpan w:val="4"/>
                  <w:tcBorders>
                    <w:top w:val="single" w:sz="4" w:space="0" w:color="808080" w:themeColor="background1" w:themeShade="80"/>
                    <w:bottom w:val="single" w:sz="4" w:space="0" w:color="808080" w:themeColor="background1" w:themeShade="80"/>
                  </w:tcBorders>
                </w:tcPr>
                <w:p w:rsidR="004C238A" w:rsidRPr="009E0039" w:rsidRDefault="00D70D39" w:rsidP="00D112F0">
                  <w:pPr>
                    <w:pStyle w:val="TextoemNegrito"/>
                  </w:pPr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1591CD6B" wp14:editId="15825199">
                            <wp:simplePos x="0" y="0"/>
                            <wp:positionH relativeFrom="column">
                              <wp:posOffset>2614930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180975" cy="152400"/>
                            <wp:effectExtent l="38100" t="38100" r="85725" b="114300"/>
                            <wp:wrapNone/>
                            <wp:docPr id="37" name="Retângulo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F4334AD" id="Retângulo 37" o:spid="_x0000_s1026" style="position:absolute;margin-left:205.9pt;margin-top:3.1pt;width:14.2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" fillcolor="#f7f5e6 [3204]" strokecolor="black [3213]" strokeweight="1pt">
                            <v:shadow on="t" color="black" opacity="26214f" origin="-.5,-.5" offset=".74836mm,.74836mm"/>
                          </v:rect>
                        </w:pict>
                      </mc:Fallback>
                    </mc:AlternateContent>
                  </w:r>
                  <w:r w:rsidR="004C238A">
                    <w:t>Caixa</w:t>
                  </w:r>
                </w:p>
              </w:tc>
            </w:tr>
            <w:tr w:rsidR="00D112F0" w:rsidRPr="009E0039" w:rsidTr="003B3815">
              <w:trPr>
                <w:trHeight w:val="264"/>
              </w:trPr>
              <w:tc>
                <w:tcPr>
                  <w:tcW w:w="4536" w:type="dxa"/>
                  <w:gridSpan w:val="6"/>
                  <w:tcBorders>
                    <w:top w:val="single" w:sz="4" w:space="0" w:color="808080" w:themeColor="background1" w:themeShade="80"/>
                    <w:bottom w:val="single" w:sz="4" w:space="0" w:color="808080" w:themeColor="background1" w:themeShade="80"/>
                  </w:tcBorders>
                </w:tcPr>
                <w:p w:rsidR="004C238A" w:rsidRDefault="004C238A" w:rsidP="00D112F0">
                  <w:pPr>
                    <w:pStyle w:val="TextoemNegrito"/>
                  </w:pPr>
                </w:p>
              </w:tc>
              <w:tc>
                <w:tcPr>
                  <w:tcW w:w="896" w:type="dxa"/>
                </w:tcPr>
                <w:p w:rsidR="004C238A" w:rsidRPr="009E0039" w:rsidRDefault="004C238A" w:rsidP="00D112F0">
                  <w:pPr>
                    <w:pStyle w:val="TextoemNegrito"/>
                  </w:pPr>
                </w:p>
              </w:tc>
              <w:tc>
                <w:tcPr>
                  <w:tcW w:w="4661" w:type="dxa"/>
                  <w:gridSpan w:val="4"/>
                  <w:tcBorders>
                    <w:top w:val="single" w:sz="4" w:space="0" w:color="808080" w:themeColor="background1" w:themeShade="80"/>
                    <w:bottom w:val="single" w:sz="4" w:space="0" w:color="808080" w:themeColor="background1" w:themeShade="80"/>
                  </w:tcBorders>
                </w:tcPr>
                <w:p w:rsidR="004C238A" w:rsidRDefault="004C238A" w:rsidP="00D112F0">
                  <w:pPr>
                    <w:pStyle w:val="TextoemNegrito"/>
                  </w:pPr>
                </w:p>
              </w:tc>
            </w:tr>
            <w:tr w:rsidR="00D112F0" w:rsidRPr="009E0039" w:rsidTr="003B3815">
              <w:trPr>
                <w:trHeight w:val="264"/>
              </w:trPr>
              <w:tc>
                <w:tcPr>
                  <w:tcW w:w="4536" w:type="dxa"/>
                  <w:gridSpan w:val="6"/>
                  <w:tcBorders>
                    <w:top w:val="single" w:sz="4" w:space="0" w:color="808080" w:themeColor="background1" w:themeShade="80"/>
                    <w:bottom w:val="single" w:sz="4" w:space="0" w:color="808080" w:themeColor="background1" w:themeShade="80"/>
                  </w:tcBorders>
                </w:tcPr>
                <w:p w:rsidR="004C238A" w:rsidRDefault="00D70D39" w:rsidP="00D112F0">
                  <w:pPr>
                    <w:pStyle w:val="TextoemNegrito"/>
                  </w:pPr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3811840" wp14:editId="4A8C1588">
                            <wp:simplePos x="0" y="0"/>
                            <wp:positionH relativeFrom="column">
                              <wp:posOffset>2724785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180975" cy="152400"/>
                            <wp:effectExtent l="38100" t="38100" r="85725" b="114300"/>
                            <wp:wrapNone/>
                            <wp:docPr id="28" name="Retângulo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4294A2A" id="Retângulo 28" o:spid="_x0000_s1026" style="position:absolute;margin-left:214.55pt;margin-top:3.55pt;width:14.2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" fillcolor="#f7f5e6 [3204]" strokecolor="black [3213]" strokeweight="1pt">
                            <v:shadow on="t" color="black" opacity="26214f" origin="-.5,-.5" offset=".74836mm,.74836mm"/>
                          </v:rect>
                        </w:pict>
                      </mc:Fallback>
                    </mc:AlternateContent>
                  </w:r>
                  <w:r w:rsidR="004C238A">
                    <w:t>Pacote Office</w:t>
                  </w:r>
                </w:p>
              </w:tc>
              <w:tc>
                <w:tcPr>
                  <w:tcW w:w="896" w:type="dxa"/>
                </w:tcPr>
                <w:p w:rsidR="004C238A" w:rsidRPr="009E0039" w:rsidRDefault="004C238A" w:rsidP="00D112F0">
                  <w:pPr>
                    <w:pStyle w:val="TextoemNegrito"/>
                  </w:pPr>
                </w:p>
              </w:tc>
              <w:tc>
                <w:tcPr>
                  <w:tcW w:w="4661" w:type="dxa"/>
                  <w:gridSpan w:val="4"/>
                  <w:tcBorders>
                    <w:top w:val="single" w:sz="4" w:space="0" w:color="808080" w:themeColor="background1" w:themeShade="80"/>
                    <w:bottom w:val="single" w:sz="4" w:space="0" w:color="808080" w:themeColor="background1" w:themeShade="80"/>
                  </w:tcBorders>
                </w:tcPr>
                <w:p w:rsidR="004C238A" w:rsidRDefault="00D70D39" w:rsidP="00D112F0">
                  <w:pPr>
                    <w:pStyle w:val="TextoemNegrito"/>
                  </w:pPr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7B22EAC7" wp14:editId="0595D579">
                            <wp:simplePos x="0" y="0"/>
                            <wp:positionH relativeFrom="column">
                              <wp:posOffset>2624455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180975" cy="152400"/>
                            <wp:effectExtent l="38100" t="38100" r="85725" b="114300"/>
                            <wp:wrapNone/>
                            <wp:docPr id="39" name="Retângulo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0975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outerShdw blurRad="50800" dist="38100" dir="2700000" algn="tl" rotWithShape="0">
                                        <a:prstClr val="black">
                                          <a:alpha val="40000"/>
                                        </a:prstClr>
                                      </a:outerShd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4D789C5" id="Retângulo 39" o:spid="_x0000_s1026" style="position:absolute;margin-left:206.65pt;margin-top:3.55pt;width:14.2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" fillcolor="#f7f5e6 [3204]" strokecolor="black [3213]" strokeweight="1pt">
                            <v:shadow on="t" color="black" opacity="26214f" origin="-.5,-.5" offset=".74836mm,.74836mm"/>
                          </v:rect>
                        </w:pict>
                      </mc:Fallback>
                    </mc:AlternateContent>
                  </w:r>
                  <w:r w:rsidR="004C238A">
                    <w:t>Banco do Brasil</w:t>
                  </w:r>
                </w:p>
              </w:tc>
            </w:tr>
            <w:tr w:rsidR="00D112F0" w:rsidRPr="009E0039" w:rsidTr="003B3815">
              <w:trPr>
                <w:trHeight w:val="205"/>
              </w:trPr>
              <w:tc>
                <w:tcPr>
                  <w:tcW w:w="4536" w:type="dxa"/>
                  <w:gridSpan w:val="6"/>
                  <w:tcBorders>
                    <w:top w:val="single" w:sz="4" w:space="0" w:color="808080" w:themeColor="background1" w:themeShade="80"/>
                    <w:bottom w:val="single" w:sz="4" w:space="0" w:color="808080" w:themeColor="background1" w:themeShade="80"/>
                  </w:tcBorders>
                </w:tcPr>
                <w:p w:rsidR="004C238A" w:rsidRDefault="004C238A" w:rsidP="00D112F0">
                  <w:pPr>
                    <w:pStyle w:val="TextoemNegrito"/>
                  </w:pPr>
                </w:p>
              </w:tc>
              <w:tc>
                <w:tcPr>
                  <w:tcW w:w="896" w:type="dxa"/>
                </w:tcPr>
                <w:p w:rsidR="004C238A" w:rsidRPr="009E0039" w:rsidRDefault="004C238A" w:rsidP="00D112F0">
                  <w:pPr>
                    <w:pStyle w:val="TextoemNegrito"/>
                  </w:pPr>
                </w:p>
              </w:tc>
              <w:tc>
                <w:tcPr>
                  <w:tcW w:w="4661" w:type="dxa"/>
                  <w:gridSpan w:val="4"/>
                  <w:tcBorders>
                    <w:top w:val="single" w:sz="4" w:space="0" w:color="808080" w:themeColor="background1" w:themeShade="80"/>
                    <w:bottom w:val="single" w:sz="4" w:space="0" w:color="808080" w:themeColor="background1" w:themeShade="80"/>
                  </w:tcBorders>
                </w:tcPr>
                <w:p w:rsidR="004C238A" w:rsidRDefault="004C238A" w:rsidP="00D112F0">
                  <w:pPr>
                    <w:pStyle w:val="TextoemNegrito"/>
                  </w:pPr>
                </w:p>
              </w:tc>
            </w:tr>
            <w:tr w:rsidR="00D112F0" w:rsidRPr="009E0039" w:rsidTr="003B3815">
              <w:trPr>
                <w:trHeight w:val="549"/>
              </w:trPr>
              <w:tc>
                <w:tcPr>
                  <w:tcW w:w="4536" w:type="dxa"/>
                  <w:gridSpan w:val="6"/>
                  <w:tcBorders>
                    <w:top w:val="single" w:sz="4" w:space="0" w:color="808080" w:themeColor="background1" w:themeShade="80"/>
                  </w:tcBorders>
                </w:tcPr>
                <w:p w:rsidR="00D112F0" w:rsidRDefault="00D112F0" w:rsidP="00D112F0">
                  <w:pPr>
                    <w:pStyle w:val="TextoemNegrito"/>
                  </w:pPr>
                  <w:r>
                    <w:rPr>
                      <w:noProof/>
                      <w:lang w:eastAsia="pt-B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02B3C20" wp14:editId="75AE882A">
                            <wp:simplePos x="0" y="0"/>
                            <wp:positionH relativeFrom="column">
                              <wp:posOffset>551815</wp:posOffset>
                            </wp:positionH>
                            <wp:positionV relativeFrom="paragraph">
                              <wp:posOffset>240665</wp:posOffset>
                            </wp:positionV>
                            <wp:extent cx="2371725" cy="22653"/>
                            <wp:effectExtent l="0" t="0" r="28575" b="34925"/>
                            <wp:wrapNone/>
                            <wp:docPr id="41" name="Conector reto 4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71725" cy="2265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EC03820" id="Conector reto 4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18.95pt" to="230.2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" strokecolor="black [3200]" strokeweight=".5pt"/>
                        </w:pict>
                      </mc:Fallback>
                    </mc:AlternateContent>
                  </w:r>
                  <w:r>
                    <w:t xml:space="preserve">Outros: </w:t>
                  </w:r>
                </w:p>
              </w:tc>
              <w:tc>
                <w:tcPr>
                  <w:tcW w:w="896" w:type="dxa"/>
                </w:tcPr>
                <w:p w:rsidR="00D112F0" w:rsidRPr="009E0039" w:rsidRDefault="00D112F0" w:rsidP="00D112F0">
                  <w:pPr>
                    <w:pStyle w:val="TextoemNegrito"/>
                  </w:pPr>
                </w:p>
              </w:tc>
              <w:tc>
                <w:tcPr>
                  <w:tcW w:w="4661" w:type="dxa"/>
                  <w:gridSpan w:val="4"/>
                  <w:tcBorders>
                    <w:top w:val="single" w:sz="4" w:space="0" w:color="808080" w:themeColor="background1" w:themeShade="80"/>
                  </w:tcBorders>
                </w:tcPr>
                <w:p w:rsidR="00D112F0" w:rsidRDefault="00D112F0" w:rsidP="00D112F0">
                  <w:pPr>
                    <w:pStyle w:val="TextoemNegrito"/>
                  </w:pPr>
                </w:p>
              </w:tc>
            </w:tr>
          </w:tbl>
          <w:p w:rsidR="00AB487C" w:rsidRPr="009E0039" w:rsidRDefault="00AB487C" w:rsidP="00D112F0"/>
        </w:tc>
        <w:tc>
          <w:tcPr>
            <w:tcW w:w="106" w:type="pct"/>
            <w:gridSpan w:val="2"/>
            <w:shd w:val="clear" w:color="auto" w:fill="auto"/>
          </w:tcPr>
          <w:p w:rsidR="00AB487C" w:rsidRPr="009E0039" w:rsidRDefault="00AB487C" w:rsidP="00D112F0"/>
        </w:tc>
      </w:tr>
      <w:tr w:rsidR="004C238A" w:rsidRPr="009E0039" w:rsidTr="00D112F0">
        <w:trPr>
          <w:trHeight w:val="7595"/>
        </w:trPr>
        <w:tc>
          <w:tcPr>
            <w:tcW w:w="162" w:type="pct"/>
            <w:gridSpan w:val="2"/>
            <w:shd w:val="clear" w:color="auto" w:fill="auto"/>
          </w:tcPr>
          <w:p w:rsid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Pr="00AB487C" w:rsidRDefault="00AB487C" w:rsidP="00D112F0"/>
          <w:p w:rsidR="00AB487C" w:rsidRDefault="00AB487C" w:rsidP="00D112F0"/>
          <w:p w:rsidR="00AB487C" w:rsidRPr="00AB487C" w:rsidRDefault="00AB487C" w:rsidP="00D112F0"/>
          <w:p w:rsidR="00AB487C" w:rsidRDefault="00AB487C" w:rsidP="00D112F0"/>
          <w:p w:rsidR="004C238A" w:rsidRDefault="004C238A" w:rsidP="00D112F0">
            <w:pPr>
              <w:jc w:val="left"/>
            </w:pPr>
          </w:p>
          <w:p w:rsidR="00AB487C" w:rsidRPr="004C238A" w:rsidRDefault="00AB487C" w:rsidP="00D112F0">
            <w:pPr>
              <w:jc w:val="left"/>
            </w:pPr>
          </w:p>
        </w:tc>
        <w:tc>
          <w:tcPr>
            <w:tcW w:w="4736" w:type="pct"/>
            <w:gridSpan w:val="3"/>
            <w:shd w:val="clear" w:color="auto" w:fill="auto"/>
          </w:tcPr>
          <w:p w:rsidR="00AB487C" w:rsidRPr="009E0039" w:rsidRDefault="00AB487C" w:rsidP="00D112F0">
            <w:pPr>
              <w:jc w:val="both"/>
            </w:pPr>
          </w:p>
        </w:tc>
        <w:tc>
          <w:tcPr>
            <w:tcW w:w="103" w:type="pct"/>
            <w:gridSpan w:val="2"/>
            <w:shd w:val="clear" w:color="auto" w:fill="auto"/>
          </w:tcPr>
          <w:p w:rsidR="00AB487C" w:rsidRPr="009E0039" w:rsidRDefault="00AB487C" w:rsidP="00D112F0"/>
        </w:tc>
      </w:tr>
    </w:tbl>
    <w:p w:rsidR="005F7062" w:rsidRDefault="005F7062" w:rsidP="0062042F">
      <w:pPr>
        <w:jc w:val="both"/>
      </w:pPr>
    </w:p>
    <w:p w:rsidR="00463B35" w:rsidRPr="005F7062" w:rsidRDefault="005F7062" w:rsidP="005F7062">
      <w:pPr>
        <w:tabs>
          <w:tab w:val="left" w:pos="2565"/>
          <w:tab w:val="center" w:pos="5386"/>
        </w:tabs>
        <w:jc w:val="lef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3200400" cy="0"/>
                <wp:effectExtent l="0" t="0" r="19050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5B43B" id="Conector reto 10" o:spid="_x0000_s1026" style="position:absolute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45pt" to="25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" strokecolor="black [3200]" strokeweight=".5pt">
                <w10:wrap anchorx="margin"/>
              </v:line>
            </w:pict>
          </mc:Fallback>
        </mc:AlternateContent>
      </w:r>
      <w:r>
        <w:br/>
        <w:t xml:space="preserve">     Funcionário Responsável: </w:t>
      </w:r>
      <w:r>
        <w:tab/>
      </w:r>
      <w:r>
        <w:tab/>
      </w:r>
      <w:r>
        <w:tab/>
      </w:r>
      <w:r>
        <w:br/>
        <w:t xml:space="preserve">                                                                            </w:t>
      </w:r>
      <w:r w:rsidRPr="005F7062">
        <w:rPr>
          <w:sz w:val="18"/>
          <w:szCs w:val="18"/>
        </w:rPr>
        <w:t xml:space="preserve">Mateus Pereira </w:t>
      </w:r>
      <w:proofErr w:type="spellStart"/>
      <w:r w:rsidRPr="005F7062">
        <w:rPr>
          <w:sz w:val="18"/>
          <w:szCs w:val="18"/>
        </w:rPr>
        <w:t>Militão</w:t>
      </w:r>
      <w:proofErr w:type="spellEnd"/>
    </w:p>
    <w:sectPr w:rsidR="00463B35" w:rsidRPr="005F7062" w:rsidSect="003C7F79">
      <w:headerReference w:type="default" r:id="rId10"/>
      <w:footerReference w:type="default" r:id="rId11"/>
      <w:pgSz w:w="11906" w:h="16838" w:code="9"/>
      <w:pgMar w:top="1729" w:right="567" w:bottom="1729" w:left="567" w:header="709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E14" w:rsidRDefault="006A4E14" w:rsidP="00CF31BB">
      <w:r>
        <w:separator/>
      </w:r>
    </w:p>
  </w:endnote>
  <w:endnote w:type="continuationSeparator" w:id="0">
    <w:p w:rsidR="006A4E14" w:rsidRDefault="006A4E14" w:rsidP="00CF3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589"/>
      <w:gridCol w:w="3589"/>
      <w:gridCol w:w="3594"/>
    </w:tblGrid>
    <w:tr w:rsidR="003071A0" w:rsidRPr="009F4149" w:rsidTr="009F4149">
      <w:trPr>
        <w:trHeight w:val="288"/>
      </w:trPr>
      <w:tc>
        <w:tcPr>
          <w:tcW w:w="3596" w:type="dxa"/>
          <w:shd w:val="clear" w:color="auto" w:fill="auto"/>
          <w:vAlign w:val="center"/>
        </w:tcPr>
        <w:p w:rsidR="003071A0" w:rsidRPr="009F4149" w:rsidRDefault="003071A0" w:rsidP="009F4149">
          <w:pPr>
            <w:pStyle w:val="Contatos"/>
          </w:pPr>
          <w:r w:rsidRPr="009F4149">
            <w:rPr>
              <w:noProof/>
              <w:lang w:eastAsia="pt-BR"/>
            </w:rPr>
            <mc:AlternateContent>
              <mc:Choice Requires="wps">
                <w:drawing>
                  <wp:inline distT="0" distB="0" distL="0" distR="0" wp14:anchorId="37106629" wp14:editId="0B2BF609">
                    <wp:extent cx="154940" cy="201930"/>
                    <wp:effectExtent l="0" t="0" r="0" b="7620"/>
                    <wp:docPr id="1" name="Forma" descr="Ícone de GPS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54940" cy="20193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780" y="0"/>
                                    <a:pt x="0" y="3668"/>
                                    <a:pt x="0" y="8287"/>
                                  </a:cubicBezTo>
                                  <a:cubicBezTo>
                                    <a:pt x="0" y="12906"/>
                                    <a:pt x="10800" y="21600"/>
                                    <a:pt x="10800" y="21600"/>
                                  </a:cubicBezTo>
                                  <a:cubicBezTo>
                                    <a:pt x="10800" y="21600"/>
                                    <a:pt x="21600" y="12906"/>
                                    <a:pt x="21600" y="8287"/>
                                  </a:cubicBezTo>
                                  <a:cubicBezTo>
                                    <a:pt x="21600" y="3804"/>
                                    <a:pt x="16820" y="0"/>
                                    <a:pt x="10800" y="0"/>
                                  </a:cubicBezTo>
                                  <a:close/>
                                  <a:moveTo>
                                    <a:pt x="10800" y="11819"/>
                                  </a:moveTo>
                                  <a:cubicBezTo>
                                    <a:pt x="8144" y="11819"/>
                                    <a:pt x="5843" y="10189"/>
                                    <a:pt x="5843" y="8015"/>
                                  </a:cubicBezTo>
                                  <a:cubicBezTo>
                                    <a:pt x="5843" y="5977"/>
                                    <a:pt x="7967" y="4211"/>
                                    <a:pt x="10800" y="4211"/>
                                  </a:cubicBezTo>
                                  <a:cubicBezTo>
                                    <a:pt x="13456" y="4211"/>
                                    <a:pt x="15757" y="5842"/>
                                    <a:pt x="15757" y="8015"/>
                                  </a:cubicBezTo>
                                  <a:cubicBezTo>
                                    <a:pt x="15757" y="10189"/>
                                    <a:pt x="13456" y="11819"/>
                                    <a:pt x="10800" y="118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txbx>
                            <w:txbxContent>
                              <w:p w:rsidR="003071A0" w:rsidRDefault="003071A0" w:rsidP="003071A0"/>
                            </w:txbxContent>
                          </wps:txbx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7106629" id="Forma" o:spid="_x0000_s1026" alt="Ícone de GPS" style="width:12.2pt;height:1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" adj="-11796480,,5400" path="m10800,c4780,,,3668,,8287v,4619,10800,13313,10800,13313c10800,21600,21600,12906,21600,8287,21600,3804,16820,,10800,xm10800,11819v-2656,,-4957,-1630,-4957,-3804c5843,5977,7967,4211,10800,4211v2656,,4957,1631,4957,3804c15757,10189,13456,11819,10800,11819xe" fillcolor="#1f497d [3215]" stroked="f" strokeweight="1pt">
                    <v:stroke miterlimit="4" joinstyle="miter"/>
                    <v:formulas/>
                    <v:path arrowok="t" o:extrusionok="f" o:connecttype="custom" o:connectlocs="77470,100965;77470,100965;77470,100965;77470,100965" o:connectangles="0,90,180,270" textboxrect="0,0,21600,21600"/>
                    <v:textbox inset="3pt,3pt,3pt,3pt">
                      <w:txbxContent>
                        <w:p w:rsidR="003071A0" w:rsidRDefault="003071A0" w:rsidP="003071A0"/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  <w:tc>
        <w:tcPr>
          <w:tcW w:w="3597" w:type="dxa"/>
          <w:shd w:val="clear" w:color="auto" w:fill="auto"/>
          <w:vAlign w:val="center"/>
        </w:tcPr>
        <w:p w:rsidR="003071A0" w:rsidRPr="009F4149" w:rsidRDefault="003071A0" w:rsidP="009F4149">
          <w:pPr>
            <w:pStyle w:val="Contatos"/>
          </w:pPr>
          <w:r w:rsidRPr="009F4149">
            <w:rPr>
              <w:noProof/>
              <w:lang w:eastAsia="pt-BR"/>
            </w:rPr>
            <mc:AlternateContent>
              <mc:Choice Requires="wps">
                <w:drawing>
                  <wp:inline distT="0" distB="0" distL="0" distR="0" wp14:anchorId="308A6128" wp14:editId="47BE039D">
                    <wp:extent cx="165100" cy="165100"/>
                    <wp:effectExtent l="0" t="0" r="6350" b="6350"/>
                    <wp:docPr id="7" name="Forma" descr="Ícone de telefone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9637" y="19108"/>
                                  </a:moveTo>
                                  <a:cubicBezTo>
                                    <a:pt x="8640" y="19108"/>
                                    <a:pt x="7809" y="18277"/>
                                    <a:pt x="7809" y="17280"/>
                                  </a:cubicBezTo>
                                  <a:lnTo>
                                    <a:pt x="7809" y="4652"/>
                                  </a:lnTo>
                                  <a:cubicBezTo>
                                    <a:pt x="7809" y="3656"/>
                                    <a:pt x="8640" y="2825"/>
                                    <a:pt x="9637" y="2825"/>
                                  </a:cubicBezTo>
                                  <a:lnTo>
                                    <a:pt x="9637" y="19108"/>
                                  </a:lnTo>
                                  <a:close/>
                                  <a:moveTo>
                                    <a:pt x="13791" y="17945"/>
                                  </a:moveTo>
                                  <a:cubicBezTo>
                                    <a:pt x="13791" y="18609"/>
                                    <a:pt x="13292" y="19108"/>
                                    <a:pt x="12628" y="19108"/>
                                  </a:cubicBezTo>
                                  <a:lnTo>
                                    <a:pt x="10800" y="19108"/>
                                  </a:lnTo>
                                  <a:lnTo>
                                    <a:pt x="10800" y="13791"/>
                                  </a:lnTo>
                                  <a:lnTo>
                                    <a:pt x="12628" y="13791"/>
                                  </a:lnTo>
                                  <a:cubicBezTo>
                                    <a:pt x="13292" y="13791"/>
                                    <a:pt x="13791" y="14289"/>
                                    <a:pt x="13791" y="14954"/>
                                  </a:cubicBezTo>
                                  <a:lnTo>
                                    <a:pt x="13791" y="17945"/>
                                  </a:lnTo>
                                  <a:close/>
                                  <a:moveTo>
                                    <a:pt x="13791" y="6978"/>
                                  </a:moveTo>
                                  <a:cubicBezTo>
                                    <a:pt x="13791" y="7643"/>
                                    <a:pt x="13292" y="8142"/>
                                    <a:pt x="12628" y="8142"/>
                                  </a:cubicBezTo>
                                  <a:lnTo>
                                    <a:pt x="10800" y="8142"/>
                                  </a:lnTo>
                                  <a:lnTo>
                                    <a:pt x="10800" y="2825"/>
                                  </a:lnTo>
                                  <a:lnTo>
                                    <a:pt x="12628" y="2825"/>
                                  </a:lnTo>
                                  <a:cubicBezTo>
                                    <a:pt x="13292" y="2825"/>
                                    <a:pt x="13791" y="3323"/>
                                    <a:pt x="13791" y="3988"/>
                                  </a:cubicBezTo>
                                  <a:lnTo>
                                    <a:pt x="13791" y="69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48C2FDEE" id="Forma" o:spid="_x0000_s1026" alt="Ícone de telefone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" path="m10800,c4818,,,4819,,10800v,5981,4818,10800,10800,10800c16782,21600,21600,16781,21600,10800,21600,4819,16782,,10800,xm9637,19108v-997,,-1828,-831,-1828,-1828l7809,4652v,-996,831,-1827,1828,-1827l9637,19108xm13791,17945v,664,-499,1163,-1163,1163l10800,19108r,-5317l12628,13791v664,,1163,498,1163,1163l13791,17945xm13791,6978v,665,-499,1164,-1163,1164l10800,8142r,-5317l12628,2825v664,,1163,498,1163,1163l13791,6978xe" fillcolor="#1f497d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  <w:tc>
        <w:tcPr>
          <w:tcW w:w="3597" w:type="dxa"/>
          <w:shd w:val="clear" w:color="auto" w:fill="auto"/>
          <w:vAlign w:val="center"/>
        </w:tcPr>
        <w:p w:rsidR="003071A0" w:rsidRPr="009F4149" w:rsidRDefault="003071A0" w:rsidP="009F4149">
          <w:pPr>
            <w:pStyle w:val="Contatos"/>
          </w:pPr>
          <w:r w:rsidRPr="009F4149">
            <w:rPr>
              <w:noProof/>
              <w:lang w:eastAsia="pt-BR"/>
            </w:rPr>
            <mc:AlternateContent>
              <mc:Choice Requires="wps">
                <w:drawing>
                  <wp:inline distT="0" distB="0" distL="0" distR="0" wp14:anchorId="5F9D6DD5" wp14:editId="358B6F61">
                    <wp:extent cx="165100" cy="165100"/>
                    <wp:effectExtent l="0" t="0" r="6350" b="6350"/>
                    <wp:docPr id="4" name="Forma" descr="Ícone de emai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65100" cy="16510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5815" y="7975"/>
                                  </a:moveTo>
                                  <a:lnTo>
                                    <a:pt x="5815" y="14123"/>
                                  </a:lnTo>
                                  <a:cubicBezTo>
                                    <a:pt x="5815" y="14456"/>
                                    <a:pt x="5982" y="14622"/>
                                    <a:pt x="6314" y="14622"/>
                                  </a:cubicBezTo>
                                  <a:lnTo>
                                    <a:pt x="15120" y="14622"/>
                                  </a:lnTo>
                                  <a:cubicBezTo>
                                    <a:pt x="15452" y="14622"/>
                                    <a:pt x="15618" y="14456"/>
                                    <a:pt x="15618" y="14123"/>
                                  </a:cubicBezTo>
                                  <a:lnTo>
                                    <a:pt x="15618" y="7975"/>
                                  </a:lnTo>
                                  <a:lnTo>
                                    <a:pt x="10634" y="11963"/>
                                  </a:lnTo>
                                  <a:lnTo>
                                    <a:pt x="5815" y="7975"/>
                                  </a:lnTo>
                                  <a:close/>
                                  <a:moveTo>
                                    <a:pt x="14123" y="7145"/>
                                  </a:moveTo>
                                  <a:lnTo>
                                    <a:pt x="7477" y="7145"/>
                                  </a:lnTo>
                                  <a:lnTo>
                                    <a:pt x="10800" y="9803"/>
                                  </a:lnTo>
                                  <a:lnTo>
                                    <a:pt x="14123" y="7145"/>
                                  </a:lnTo>
                                  <a:close/>
                                  <a:moveTo>
                                    <a:pt x="10800" y="0"/>
                                  </a:moveTo>
                                  <a:cubicBezTo>
                                    <a:pt x="4818" y="0"/>
                                    <a:pt x="0" y="4819"/>
                                    <a:pt x="0" y="10800"/>
                                  </a:cubicBezTo>
                                  <a:cubicBezTo>
                                    <a:pt x="0" y="16781"/>
                                    <a:pt x="4818" y="21600"/>
                                    <a:pt x="10800" y="21600"/>
                                  </a:cubicBezTo>
                                  <a:cubicBezTo>
                                    <a:pt x="16782" y="21600"/>
                                    <a:pt x="21600" y="16781"/>
                                    <a:pt x="21600" y="10800"/>
                                  </a:cubicBezTo>
                                  <a:cubicBezTo>
                                    <a:pt x="21600" y="4819"/>
                                    <a:pt x="16782" y="0"/>
                                    <a:pt x="10800" y="0"/>
                                  </a:cubicBezTo>
                                  <a:close/>
                                  <a:moveTo>
                                    <a:pt x="17446" y="14123"/>
                                  </a:moveTo>
                                  <a:cubicBezTo>
                                    <a:pt x="17446" y="15286"/>
                                    <a:pt x="16449" y="16283"/>
                                    <a:pt x="15286" y="16283"/>
                                  </a:cubicBezTo>
                                  <a:lnTo>
                                    <a:pt x="6480" y="16283"/>
                                  </a:lnTo>
                                  <a:cubicBezTo>
                                    <a:pt x="5317" y="16283"/>
                                    <a:pt x="4320" y="15286"/>
                                    <a:pt x="4320" y="14123"/>
                                  </a:cubicBezTo>
                                  <a:lnTo>
                                    <a:pt x="4320" y="7643"/>
                                  </a:lnTo>
                                  <a:cubicBezTo>
                                    <a:pt x="4320" y="6480"/>
                                    <a:pt x="5317" y="5483"/>
                                    <a:pt x="6480" y="5483"/>
                                  </a:cubicBezTo>
                                  <a:lnTo>
                                    <a:pt x="15286" y="5483"/>
                                  </a:lnTo>
                                  <a:cubicBezTo>
                                    <a:pt x="16449" y="5483"/>
                                    <a:pt x="17446" y="6480"/>
                                    <a:pt x="17446" y="7643"/>
                                  </a:cubicBezTo>
                                  <a:lnTo>
                                    <a:pt x="17446" y="141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76CA49CA" id="Forma" o:spid="_x0000_s1026" alt="Ícone de email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" path="m5815,7975r,6148c5815,14456,5982,14622,6314,14622r8806,c15452,14622,15618,14456,15618,14123r,-6148l10634,11963,5815,7975xm14123,7145r-6646,l10800,9803,14123,7145xm10800,c4818,,,4819,,10800v,5981,4818,10800,10800,10800c16782,21600,21600,16781,21600,10800,21600,4819,16782,,10800,xm17446,14123v,1163,-997,2160,-2160,2160l6480,16283v-1163,,-2160,-997,-2160,-2160l4320,7643v,-1163,997,-2160,2160,-2160l15286,5483v1163,,2160,997,2160,2160l17446,14123xe" fillcolor="#1f497d [3215]" stroked="f" strokeweight="1pt">
                    <v:stroke miterlimit="4" joinstyle="miter"/>
                    <v:path arrowok="t" o:extrusionok="f" o:connecttype="custom" o:connectlocs="82550,82550;82550,82550;82550,82550;82550,82550" o:connectangles="0,90,180,270"/>
                    <w10:anchorlock/>
                  </v:shape>
                </w:pict>
              </mc:Fallback>
            </mc:AlternateContent>
          </w:r>
        </w:p>
      </w:tc>
    </w:tr>
    <w:tr w:rsidR="003071A0" w:rsidRPr="009F4149" w:rsidTr="009F4149">
      <w:trPr>
        <w:trHeight w:val="20"/>
      </w:trPr>
      <w:tc>
        <w:tcPr>
          <w:tcW w:w="3596" w:type="dxa"/>
          <w:shd w:val="clear" w:color="auto" w:fill="auto"/>
          <w:vAlign w:val="center"/>
        </w:tcPr>
        <w:p w:rsidR="003071A0" w:rsidRPr="009F4149" w:rsidRDefault="003071A0" w:rsidP="009F4149">
          <w:pPr>
            <w:pStyle w:val="Contatos"/>
          </w:pPr>
        </w:p>
      </w:tc>
      <w:tc>
        <w:tcPr>
          <w:tcW w:w="3597" w:type="dxa"/>
          <w:shd w:val="clear" w:color="auto" w:fill="auto"/>
          <w:vAlign w:val="center"/>
        </w:tcPr>
        <w:p w:rsidR="003071A0" w:rsidRPr="009F4149" w:rsidRDefault="003071A0" w:rsidP="009F4149">
          <w:pPr>
            <w:pStyle w:val="Contatos"/>
          </w:pPr>
        </w:p>
      </w:tc>
      <w:tc>
        <w:tcPr>
          <w:tcW w:w="3597" w:type="dxa"/>
          <w:shd w:val="clear" w:color="auto" w:fill="auto"/>
          <w:vAlign w:val="center"/>
        </w:tcPr>
        <w:p w:rsidR="003071A0" w:rsidRPr="009F4149" w:rsidRDefault="003071A0" w:rsidP="009F4149">
          <w:pPr>
            <w:pStyle w:val="Contatos"/>
          </w:pPr>
        </w:p>
      </w:tc>
    </w:tr>
    <w:tr w:rsidR="00AE3FB7" w:rsidRPr="009F4149" w:rsidTr="002D3842">
      <w:tc>
        <w:tcPr>
          <w:tcW w:w="3596" w:type="dxa"/>
          <w:shd w:val="clear" w:color="auto" w:fill="auto"/>
          <w:vAlign w:val="center"/>
        </w:tcPr>
        <w:p w:rsidR="00AE3FB7" w:rsidRPr="00C52A8C" w:rsidRDefault="00D70D39" w:rsidP="00C52A8C">
          <w:pPr>
            <w:pStyle w:val="Contatos"/>
            <w:rPr>
              <w:sz w:val="18"/>
              <w:szCs w:val="18"/>
            </w:rPr>
          </w:pPr>
          <w:r>
            <w:rPr>
              <w:rFonts w:ascii="Arial" w:hAnsi="Arial" w:cs="Arial"/>
              <w:color w:val="262626" w:themeColor="text1" w:themeTint="D9"/>
              <w:sz w:val="18"/>
              <w:szCs w:val="18"/>
              <w:shd w:val="clear" w:color="auto" w:fill="FFFFFF"/>
            </w:rPr>
            <w:t>Rod. Pres. Dutra, 296 – Polo Industrial</w:t>
          </w:r>
          <w:r w:rsidR="00C52A8C" w:rsidRPr="00C52A8C">
            <w:rPr>
              <w:rFonts w:ascii="Arial" w:hAnsi="Arial" w:cs="Arial"/>
              <w:color w:val="262626" w:themeColor="text1" w:themeTint="D9"/>
              <w:sz w:val="18"/>
              <w:szCs w:val="18"/>
              <w:shd w:val="clear" w:color="auto" w:fill="FFFFFF"/>
            </w:rPr>
            <w:t>, Porto Real - RJ, 27570-000</w:t>
          </w:r>
        </w:p>
      </w:tc>
      <w:tc>
        <w:tcPr>
          <w:tcW w:w="3597" w:type="dxa"/>
          <w:shd w:val="clear" w:color="auto" w:fill="auto"/>
          <w:vAlign w:val="center"/>
        </w:tcPr>
        <w:p w:rsidR="00AE3FB7" w:rsidRPr="009F4149" w:rsidRDefault="00C52A8C" w:rsidP="00C52A8C">
          <w:pPr>
            <w:pStyle w:val="Contatos"/>
          </w:pPr>
          <w:r w:rsidRPr="00C52A8C">
            <w:rPr>
              <w:color w:val="262626" w:themeColor="text1" w:themeTint="D9"/>
            </w:rPr>
            <w:t>3358-3250</w:t>
          </w:r>
        </w:p>
      </w:tc>
      <w:tc>
        <w:tcPr>
          <w:tcW w:w="3597" w:type="dxa"/>
          <w:shd w:val="clear" w:color="auto" w:fill="auto"/>
          <w:vAlign w:val="center"/>
        </w:tcPr>
        <w:p w:rsidR="00AE3FB7" w:rsidRPr="009F4149" w:rsidRDefault="00C52A8C" w:rsidP="00C52A8C">
          <w:pPr>
            <w:pStyle w:val="Contatos"/>
          </w:pPr>
          <w:r w:rsidRPr="00C52A8C">
            <w:rPr>
              <w:color w:val="262626" w:themeColor="text1" w:themeTint="D9"/>
            </w:rPr>
            <w:t>mateus@quiminvest.com.br</w:t>
          </w:r>
        </w:p>
      </w:tc>
    </w:tr>
  </w:tbl>
  <w:p w:rsidR="00835DE8" w:rsidRDefault="009F4149" w:rsidP="009F4149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6944" behindDoc="1" locked="0" layoutInCell="1" allowOverlap="1" wp14:anchorId="5FF0AFE5" wp14:editId="51123D2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6784848" cy="978408"/>
              <wp:effectExtent l="0" t="0" r="16510" b="0"/>
              <wp:wrapNone/>
              <wp:docPr id="15" name="Grupo 15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4848" cy="978408"/>
                        <a:chOff x="922640" y="933265"/>
                        <a:chExt cx="6785581" cy="981870"/>
                      </a:xfrm>
                    </wpg:grpSpPr>
                    <wps:wsp>
                      <wps:cNvPr id="17" name="Retângulo 17"/>
                      <wps:cNvSpPr/>
                      <wps:spPr>
                        <a:xfrm>
                          <a:off x="923925" y="971550"/>
                          <a:ext cx="6784296" cy="943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tângulo"/>
                      <wps:cNvSpPr>
                        <a:spLocks/>
                      </wps:cNvSpPr>
                      <wps:spPr>
                        <a:xfrm>
                          <a:off x="922640" y="933265"/>
                          <a:ext cx="6785566" cy="3809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>
                          <a:solidFill>
                            <a:schemeClr val="tx2"/>
                          </a:solidFill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96D068" id="Grupo 15" o:spid="_x0000_s1026" style="position:absolute;margin-left:0;margin-top:0;width:534.25pt;height:77.05pt;z-index:-251649536;mso-position-horizontal:left;mso-position-horizontal-relative:margin;mso-position-vertical:bottom;mso-position-vertical-relative:page;mso-width-relative:margin;mso-height-relative:margin" coordorigin="9226,9332" coordsize="67855,9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">
              <v:rect id="Retângulo 17" o:spid="_x0000_s1027" style="position:absolute;left:9239;top:9715;width:67843;height:9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QvcMA&#10;AADbAAAADwAAAGRycy9kb3ducmV2LnhtbERPTWvCQBC9F/wPywje6saAaU1dgwRELx5qQ6G3MTtN&#10;gtnZmF1N/PfdQqG3ebzPWWejacWdetdYVrCYRyCIS6sbrhQUH7vnVxDOI2tsLZOCBznINpOnNaba&#10;DvxO95OvRAhhl6KC2vsuldKVNRl0c9sRB+7b9gZ9gH0ldY9DCDetjKMokQYbDg01dpTXVF5ON6Mg&#10;LsZlPBx3q8+v4ryPkts1jylRajYdt28gPI3+X/znPugw/wV+fw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ZQvcMAAADbAAAADwAAAAAAAAAAAAAAAACYAgAAZHJzL2Rv&#10;d25yZXYueG1sUEsFBgAAAAAEAAQA9QAAAIgDAAAAAA==&#10;" fillcolor="#f2f2f2 [3052]" stroked="f" strokeweight="1pt"/>
              <v:rect id="Retângulo" o:spid="_x0000_s1028" style="position:absolute;left:9226;top:9332;width:67856;height: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Ik8cAA&#10;AADbAAAADwAAAGRycy9kb3ducmV2LnhtbERPTYvCMBC9L/gfwgje1lRBV6qpSMHVPVpFr0MztqXN&#10;pDZZrf9+Iwh7m8f7nNW6N424U+cqywom4wgEcW51xYWC03H7uQDhPLLGxjIpeJKDdTL4WGGs7YMP&#10;dM98IUIIuxgVlN63sZQuL8mgG9uWOHBX2xn0AXaF1B0+Qrhp5DSK5tJgxaGhxJbSkvI6+zUKLq49&#10;mnTBs3R3qzO3235/nX+mSo2G/WYJwlPv/8Vv916H+RN4/RIOkM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TIk8cAAAADbAAAADwAAAAAAAAAAAAAAAACYAgAAZHJzL2Rvd25y&#10;ZXYueG1sUEsFBgAAAAAEAAQA9QAAAIUDAAAAAA==&#10;" fillcolor="#1f497d [3215]" strokecolor="#1f497d [3215]" strokeweight="1pt">
                <v:stroke miterlimit="4"/>
                <v:path arrowok="t"/>
                <v:textbox inset="3pt,3pt,3pt,3pt"/>
              </v:rect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E14" w:rsidRDefault="006A4E14" w:rsidP="00CF31BB">
      <w:r>
        <w:separator/>
      </w:r>
    </w:p>
  </w:footnote>
  <w:footnote w:type="continuationSeparator" w:id="0">
    <w:p w:rsidR="006A4E14" w:rsidRDefault="006A4E14" w:rsidP="00CF31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B68" w:rsidRPr="00835DE8" w:rsidRDefault="00AB487C" w:rsidP="00410E03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71040" behindDoc="1" locked="0" layoutInCell="1" allowOverlap="1" wp14:anchorId="1318FAF3" wp14:editId="405FE56A">
          <wp:simplePos x="0" y="0"/>
          <wp:positionH relativeFrom="margin">
            <wp:align>right</wp:align>
          </wp:positionH>
          <wp:positionV relativeFrom="paragraph">
            <wp:posOffset>135255</wp:posOffset>
          </wp:positionV>
          <wp:extent cx="3289300" cy="733425"/>
          <wp:effectExtent l="0" t="0" r="6350" b="9525"/>
          <wp:wrapTight wrapText="bothSides">
            <wp:wrapPolygon edited="0">
              <wp:start x="0" y="0"/>
              <wp:lineTo x="0" y="21319"/>
              <wp:lineTo x="21517" y="21319"/>
              <wp:lineTo x="21517" y="0"/>
              <wp:lineTo x="0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uiminves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89300" cy="73342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52A8C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5920" behindDoc="1" locked="0" layoutInCell="1" allowOverlap="1" wp14:anchorId="2B9C92AD" wp14:editId="30B3C0F4">
              <wp:simplePos x="0" y="0"/>
              <wp:positionH relativeFrom="margin">
                <wp:posOffset>1905</wp:posOffset>
              </wp:positionH>
              <wp:positionV relativeFrom="paragraph">
                <wp:posOffset>-516890</wp:posOffset>
              </wp:positionV>
              <wp:extent cx="6858000" cy="8480235"/>
              <wp:effectExtent l="0" t="0" r="19050" b="0"/>
              <wp:wrapNone/>
              <wp:docPr id="13" name="Grupo 13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58000" cy="8480235"/>
                        <a:chOff x="0" y="1295400"/>
                        <a:chExt cx="6858000" cy="8480235"/>
                      </a:xfrm>
                    </wpg:grpSpPr>
                    <wpg:grpSp>
                      <wpg:cNvPr id="2" name="Grupo 2"/>
                      <wpg:cNvGrpSpPr>
                        <a:grpSpLocks/>
                      </wpg:cNvGrpSpPr>
                      <wpg:grpSpPr>
                        <a:xfrm>
                          <a:off x="0" y="2762250"/>
                          <a:ext cx="6858000" cy="7013385"/>
                          <a:chOff x="-1" y="0"/>
                          <a:chExt cx="6858171" cy="7013397"/>
                        </a:xfrm>
                      </wpg:grpSpPr>
                      <wpg:grpSp>
                        <wpg:cNvPr id="9" name="Grupo 1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6854952" cy="7013397"/>
                            <a:chOff x="0" y="-14630"/>
                            <a:chExt cx="6854952" cy="7013397"/>
                          </a:xfrm>
                        </wpg:grpSpPr>
                        <wps:wsp>
                          <wps:cNvPr id="20" name="Retângulo"/>
                          <wps:cNvSpPr>
                            <a:spLocks/>
                          </wps:cNvSpPr>
                          <wps:spPr>
                            <a:xfrm>
                              <a:off x="73152" y="-14630"/>
                              <a:ext cx="6781800" cy="7013397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75000"/>
                                <a:alpha val="20000"/>
                              </a:schemeClr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1" name="Retângulo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85610" cy="693547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>
                              <a:solidFill>
                                <a:schemeClr val="tx2">
                                  <a:alpha val="30000"/>
                                </a:schemeClr>
                              </a:solidFill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2" name="Retângulo"/>
                        <wps:cNvSpPr>
                          <a:spLocks/>
                        </wps:cNvSpPr>
                        <wps:spPr>
                          <a:xfrm>
                            <a:off x="-1" y="0"/>
                            <a:ext cx="6858171" cy="381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12700">
                            <a:solidFill>
                              <a:schemeClr val="tx2"/>
                            </a:solidFill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s:wsp>
                      <wps:cNvPr id="14" name="Retângulo com Canto Arredondado do Mesmo Lado 14"/>
                      <wps:cNvSpPr/>
                      <wps:spPr>
                        <a:xfrm rot="10800000">
                          <a:off x="276225" y="1295400"/>
                          <a:ext cx="885819" cy="857227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64C34F" id="Grupo 13" o:spid="_x0000_s1026" style="position:absolute;margin-left:.15pt;margin-top:-40.7pt;width:540pt;height:667.75pt;z-index:-251650560;mso-position-horizontal-relative:margin;mso-height-relative:margin" coordorigin=",12954" coordsize="68580,84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">
              <v:group id="Grupo 2" o:spid="_x0000_s1027" style="position:absolute;top:27622;width:68580;height:70134" coordorigin="" coordsize="68581,70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upo 1" o:spid="_x0000_s1028" style="position:absolute;width:68549;height:70133" coordorigin=",-146" coordsize="68549,70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tângulo" o:spid="_x0000_s1029" style="position:absolute;left:731;top:-146;width:67818;height:70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dz3r0A&#10;AADbAAAADwAAAGRycy9kb3ducmV2LnhtbERPSwrCMBDdC94hjOBGNLULkdooKhS6EvwcYGjGttpM&#10;ShNrvb1ZCC4f75/uBtOInjpXW1awXEQgiAuray4V3K7ZfA3CeWSNjWVS8CEHu+14lGKi7ZvP1F98&#10;KUIIuwQVVN63iZSuqMigW9iWOHB32xn0AXal1B2+Q7hpZBxFK2mw5tBQYUvHiorn5WUUXGflOd9z&#10;o7NDHvef4+P1zPKTUtPJsN+A8DT4v/jnzrWCOKwPX8IPkN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Bdz3r0AAADbAAAADwAAAAAAAAAAAAAAAACYAgAAZHJzL2Rvd25yZXYu&#10;eG1sUEsFBgAAAAAEAAQA9QAAAIIDAAAAAA==&#10;" fillcolor="#17365d [2415]" stroked="f" strokeweight="1pt">
                    <v:fill opacity="13107f"/>
                    <v:stroke miterlimit="4"/>
                    <v:path arrowok="t"/>
                    <v:textbox inset="3pt,3pt,3pt,3pt"/>
                  </v:rect>
                  <v:rect id="Retângulo" o:spid="_x0000_s1030" style="position:absolute;width:67856;height:693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yWcUA&#10;AADbAAAADwAAAGRycy9kb3ducmV2LnhtbESPQWvCQBSE74L/YXmF3nSjxdhGN0EKhSKKNLYUb4/s&#10;axLMvg3ZrYn/vlsQPA4z8w2zzgbTiAt1rrasYDaNQBAXVtdcKvg8vk2eQTiPrLGxTAqu5CBLx6M1&#10;Jtr2/EGX3JciQNglqKDyvk2kdEVFBt3UtsTB+7GdQR9kV0rdYR/gppHzKIqlwZrDQoUtvVZUnPNf&#10;o2BTv8Sn5e7LxN97vXw6HPV20WulHh+GzQqEp8Hfw7f2u1Ywn8H/l/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/vJZxQAAANsAAAAPAAAAAAAAAAAAAAAAAJgCAABkcnMv&#10;ZG93bnJldi54bWxQSwUGAAAAAAQABAD1AAAAigMAAAAA&#10;" fillcolor="window" strokecolor="#1f497d [3215]" strokeweight="1pt">
                    <v:stroke opacity="19789f" miterlimit="4"/>
                    <v:path arrowok="t"/>
                    <v:textbox inset="3pt,3pt,3pt,3pt"/>
                  </v:rect>
                </v:group>
                <v:rect id="Retângulo" o:spid="_x0000_s1031" style="position:absolute;width:68581;height: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xwO8MA&#10;AADbAAAADwAAAGRycy9kb3ducmV2LnhtbESPQWvCQBSE74L/YXlCb7ox0Cqpq5RAmno0lvb6yL4m&#10;wezbmN0m6b93C4LHYWa+YXaHybRioN41lhWsVxEI4tLqhisFn+dsuQXhPLLG1jIp+CMHh/18tsNE&#10;25FPNBS+EgHCLkEFtfddIqUrazLoVrYjDt6P7Q36IPtK6h7HADetjKPoRRpsOCzU2FFaU3kpfo2C&#10;b9edTbrl5zS/XgqXZ++br2Os1NNiensF4Wnyj/C9/aEVxDH8fwk/QO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xwO8MAAADbAAAADwAAAAAAAAAAAAAAAACYAgAAZHJzL2Rv&#10;d25yZXYueG1sUEsFBgAAAAAEAAQA9QAAAIgDAAAAAA==&#10;" fillcolor="#1f497d [3215]" strokecolor="#1f497d [3215]" strokeweight="1pt">
                  <v:stroke miterlimit="4"/>
                  <v:path arrowok="t"/>
                  <v:textbox inset="3pt,3pt,3pt,3pt"/>
                </v:rect>
              </v:group>
              <v:shape id="Retângulo com Canto Arredondado do Mesmo Lado 14" o:spid="_x0000_s1032" style="position:absolute;left:2762;top:12954;width:8858;height:8572;rotation:180;visibility:visible;mso-wrap-style:square;v-text-anchor:middle" coordsize="885819,8572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oqgMEA&#10;AADbAAAADwAAAGRycy9kb3ducmV2LnhtbERPTWvCQBC9C/0PyxS8BN1opUjqKiUipEe10PY27I5J&#10;aHY2ZNcY/70rCN7m8T5ntRlsI3rqfO1YwWyagiDWztRcKvg+7iZLED4gG2wck4IredisX0YrzIy7&#10;8J76QyhFDGGfoYIqhDaT0uuKLPqpa4kjd3KdxRBhV0rT4SWG20bO0/RdWqw5NlTYUl6R/j+crYK8&#10;yGc/yP3p9/ilkyLZJn/67azU+HX4/AARaAhP8cNdmDh/Af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KKoDBAAAA2wAAAA8AAAAAAAAAAAAAAAAAmAIAAGRycy9kb3du&#10;cmV2LnhtbFBLBQYAAAAABAAEAPUAAACGAwAAAAA=&#10;" path="m142874,l742945,v78907,,142874,63967,142874,142874l885819,857227r,l,857227r,l,142874c,63967,63967,,142874,xe" fillcolor="white [3212]" stroked="f" strokeweight="1pt">
                <v:path arrowok="t" o:connecttype="custom" o:connectlocs="142874,0;742945,0;885819,142874;885819,857227;885819,857227;0,857227;0,857227;0,142874;142874,0" o:connectangles="0,0,0,0,0,0,0,0,0"/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4A"/>
    <w:rsid w:val="0005135F"/>
    <w:rsid w:val="000C75BF"/>
    <w:rsid w:val="001034AB"/>
    <w:rsid w:val="00110721"/>
    <w:rsid w:val="001257F0"/>
    <w:rsid w:val="0016108E"/>
    <w:rsid w:val="001A199E"/>
    <w:rsid w:val="001C42C8"/>
    <w:rsid w:val="00205FE0"/>
    <w:rsid w:val="00246BBD"/>
    <w:rsid w:val="0025130C"/>
    <w:rsid w:val="00256391"/>
    <w:rsid w:val="002633EB"/>
    <w:rsid w:val="00265218"/>
    <w:rsid w:val="002C6ABD"/>
    <w:rsid w:val="002D3842"/>
    <w:rsid w:val="003071A0"/>
    <w:rsid w:val="00337C0F"/>
    <w:rsid w:val="0035052D"/>
    <w:rsid w:val="00366F6D"/>
    <w:rsid w:val="003B3815"/>
    <w:rsid w:val="003C7F79"/>
    <w:rsid w:val="003E0129"/>
    <w:rsid w:val="003F693D"/>
    <w:rsid w:val="00402947"/>
    <w:rsid w:val="00410E03"/>
    <w:rsid w:val="00435E8C"/>
    <w:rsid w:val="004456B5"/>
    <w:rsid w:val="004562FE"/>
    <w:rsid w:val="00463B35"/>
    <w:rsid w:val="00482917"/>
    <w:rsid w:val="004C238A"/>
    <w:rsid w:val="004C2F50"/>
    <w:rsid w:val="00524D35"/>
    <w:rsid w:val="00542A22"/>
    <w:rsid w:val="005A6806"/>
    <w:rsid w:val="005D124E"/>
    <w:rsid w:val="005F7062"/>
    <w:rsid w:val="0062042F"/>
    <w:rsid w:val="00643F5A"/>
    <w:rsid w:val="00684557"/>
    <w:rsid w:val="006859BF"/>
    <w:rsid w:val="006A4E14"/>
    <w:rsid w:val="006A7299"/>
    <w:rsid w:val="006C7D64"/>
    <w:rsid w:val="006D43A7"/>
    <w:rsid w:val="0071089C"/>
    <w:rsid w:val="00767288"/>
    <w:rsid w:val="00797DB1"/>
    <w:rsid w:val="007B52D2"/>
    <w:rsid w:val="007C1F7D"/>
    <w:rsid w:val="007D4902"/>
    <w:rsid w:val="00835DE8"/>
    <w:rsid w:val="008C5804"/>
    <w:rsid w:val="008D3EE1"/>
    <w:rsid w:val="008E594A"/>
    <w:rsid w:val="0090704D"/>
    <w:rsid w:val="00915359"/>
    <w:rsid w:val="00932FBE"/>
    <w:rsid w:val="009E0039"/>
    <w:rsid w:val="009E6AC6"/>
    <w:rsid w:val="009F4149"/>
    <w:rsid w:val="00A02846"/>
    <w:rsid w:val="00A3321A"/>
    <w:rsid w:val="00A36C0E"/>
    <w:rsid w:val="00A73AE1"/>
    <w:rsid w:val="00AB2833"/>
    <w:rsid w:val="00AB487C"/>
    <w:rsid w:val="00AC7198"/>
    <w:rsid w:val="00AE3FB7"/>
    <w:rsid w:val="00B122BA"/>
    <w:rsid w:val="00B45F61"/>
    <w:rsid w:val="00BA5AA7"/>
    <w:rsid w:val="00BC1B68"/>
    <w:rsid w:val="00BE6B42"/>
    <w:rsid w:val="00BF5A49"/>
    <w:rsid w:val="00C50E6D"/>
    <w:rsid w:val="00C520D9"/>
    <w:rsid w:val="00C52A8C"/>
    <w:rsid w:val="00C84BD5"/>
    <w:rsid w:val="00CF31BB"/>
    <w:rsid w:val="00D112F0"/>
    <w:rsid w:val="00D4436A"/>
    <w:rsid w:val="00D70D39"/>
    <w:rsid w:val="00D832D3"/>
    <w:rsid w:val="00DB5CAA"/>
    <w:rsid w:val="00DE3C23"/>
    <w:rsid w:val="00E141F4"/>
    <w:rsid w:val="00E301A2"/>
    <w:rsid w:val="00E37BE8"/>
    <w:rsid w:val="00E53AFF"/>
    <w:rsid w:val="00E61D15"/>
    <w:rsid w:val="00E64F0A"/>
    <w:rsid w:val="00EF6DBC"/>
    <w:rsid w:val="00EF7890"/>
    <w:rsid w:val="00F02022"/>
    <w:rsid w:val="00F27B67"/>
    <w:rsid w:val="00FB3407"/>
    <w:rsid w:val="00FC0271"/>
    <w:rsid w:val="00FD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Franklin Gothic Book" w:hAnsiTheme="minorHAnsi" w:cs="Times New Roman"/>
        <w:sz w:val="22"/>
        <w:szCs w:val="22"/>
        <w:lang w:val="pt-PT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D35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qFormat/>
    <w:rsid w:val="00E61D15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DAD08B" w:themeColor="accent1" w:themeShade="BF"/>
      <w:sz w:val="32"/>
      <w:szCs w:val="29"/>
      <w:lang w:val="en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53AFF"/>
  </w:style>
  <w:style w:type="paragraph" w:styleId="Rodap">
    <w:name w:val="footer"/>
    <w:basedOn w:val="Normal"/>
    <w:link w:val="RodapCh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53AFF"/>
  </w:style>
  <w:style w:type="table" w:styleId="Tabelacomgrade">
    <w:name w:val="Table Grid"/>
    <w:basedOn w:val="Tabelanormal"/>
    <w:uiPriority w:val="39"/>
    <w:rsid w:val="00BC1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qFormat/>
    <w:rsid w:val="00410E03"/>
    <w:pPr>
      <w:contextualSpacing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tuloChar">
    <w:name w:val="Título Char"/>
    <w:link w:val="Ttulo"/>
    <w:rsid w:val="00410E03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Autospacing="1"/>
    </w:pPr>
    <w:rPr>
      <w:rFonts w:ascii="Times New Roman" w:eastAsia="Times New Roman" w:hAnsi="Times New Roman"/>
    </w:rPr>
  </w:style>
  <w:style w:type="paragraph" w:customStyle="1" w:styleId="Contatos">
    <w:name w:val="Contatos"/>
    <w:basedOn w:val="Normal"/>
    <w:uiPriority w:val="5"/>
    <w:qFormat/>
    <w:rsid w:val="009F4149"/>
    <w:pPr>
      <w:spacing w:after="100"/>
    </w:pPr>
    <w:rPr>
      <w:color w:val="1F497D" w:themeColor="text2"/>
      <w:sz w:val="20"/>
      <w:szCs w:val="20"/>
    </w:rPr>
  </w:style>
  <w:style w:type="character" w:styleId="TextodoEspaoReservado">
    <w:name w:val="Placeholder Text"/>
    <w:uiPriority w:val="99"/>
    <w:semiHidden/>
    <w:rsid w:val="00E53AFF"/>
    <w:rPr>
      <w:color w:val="808080"/>
    </w:rPr>
  </w:style>
  <w:style w:type="paragraph" w:customStyle="1" w:styleId="TextoemNegrito">
    <w:name w:val="Texto em Negrito"/>
    <w:basedOn w:val="Normal"/>
    <w:uiPriority w:val="2"/>
    <w:qFormat/>
    <w:rsid w:val="00410E03"/>
    <w:pPr>
      <w:spacing w:after="120"/>
      <w:jc w:val="left"/>
    </w:pPr>
    <w:rPr>
      <w:b/>
      <w:bCs/>
      <w:color w:val="000000" w:themeColor="text1"/>
      <w:sz w:val="24"/>
    </w:rPr>
  </w:style>
  <w:style w:type="paragraph" w:customStyle="1" w:styleId="TextoemNegritoAzul">
    <w:name w:val="Texto em Negrito Azul"/>
    <w:basedOn w:val="Normal"/>
    <w:uiPriority w:val="4"/>
    <w:qFormat/>
    <w:rsid w:val="00410E03"/>
    <w:pPr>
      <w:spacing w:after="0"/>
    </w:pPr>
    <w:rPr>
      <w:b/>
      <w:bCs/>
      <w:color w:val="1F497D" w:themeColor="text2"/>
      <w:sz w:val="24"/>
    </w:rPr>
  </w:style>
  <w:style w:type="character" w:customStyle="1" w:styleId="Ttulo1Char">
    <w:name w:val="Título 1 Char"/>
    <w:basedOn w:val="Fontepargpadro"/>
    <w:link w:val="Ttulo1"/>
    <w:uiPriority w:val="9"/>
    <w:semiHidden/>
    <w:rsid w:val="00524D35"/>
    <w:rPr>
      <w:rFonts w:asciiTheme="majorHAnsi" w:eastAsiaTheme="majorEastAsia" w:hAnsiTheme="majorHAnsi" w:cstheme="majorBidi"/>
      <w:color w:val="DAD08B" w:themeColor="accent1" w:themeShade="BF"/>
      <w:sz w:val="32"/>
      <w:szCs w:val="29"/>
      <w:lang w:val="en-I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580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5804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9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5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7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0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7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8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4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8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1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s\AppData\Roaming\Microsoft\Modelos\Formul&#225;rio%20de%20admiss&#227;o%20de%20clientes%20de%20pequenas%20empres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1C795C67F64D97B970A0729E820A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116873-F231-447C-95AF-D2690C60B1A1}"/>
      </w:docPartPr>
      <w:docPartBody>
        <w:p w:rsidR="00DB1C6A" w:rsidRDefault="00B73B85" w:rsidP="00B73B85">
          <w:pPr>
            <w:pStyle w:val="231C795C67F64D97B970A0729E820AC7"/>
          </w:pPr>
          <w:r w:rsidRPr="009E0039">
            <w:rPr>
              <w:lang w:bidi="pt-BR"/>
            </w:rPr>
            <w:t>Data</w:t>
          </w:r>
        </w:p>
      </w:docPartBody>
    </w:docPart>
    <w:docPart>
      <w:docPartPr>
        <w:name w:val="0877C68B20BF4D41AE62CF827C15DC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DDD2C1-069B-4C66-88E9-E4838FAB5F4F}"/>
      </w:docPartPr>
      <w:docPartBody>
        <w:p w:rsidR="00DB1C6A" w:rsidRDefault="00B73B85" w:rsidP="00B73B85">
          <w:pPr>
            <w:pStyle w:val="0877C68B20BF4D41AE62CF827C15DC12"/>
          </w:pPr>
          <w:r w:rsidRPr="009E0039">
            <w:rPr>
              <w:lang w:bidi="pt-BR"/>
            </w:rPr>
            <w:t>Agente/Nome do Representante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B85"/>
    <w:rsid w:val="00544938"/>
    <w:rsid w:val="007164CD"/>
    <w:rsid w:val="00A80FB3"/>
    <w:rsid w:val="00B73B85"/>
    <w:rsid w:val="00C53B8B"/>
    <w:rsid w:val="00D37122"/>
    <w:rsid w:val="00DB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E4059686B2D4D26A2EA697C03056948">
    <w:name w:val="1E4059686B2D4D26A2EA697C03056948"/>
  </w:style>
  <w:style w:type="paragraph" w:customStyle="1" w:styleId="A4FB9B5D22C94DA89198DF8C74B9B292">
    <w:name w:val="A4FB9B5D22C94DA89198DF8C74B9B292"/>
  </w:style>
  <w:style w:type="paragraph" w:customStyle="1" w:styleId="988B3EB6CF8D4B00A75774730D9CE973">
    <w:name w:val="988B3EB6CF8D4B00A75774730D9CE973"/>
  </w:style>
  <w:style w:type="paragraph" w:customStyle="1" w:styleId="A8370BAEC02B4AE281EB472DC15B2767">
    <w:name w:val="A8370BAEC02B4AE281EB472DC15B2767"/>
  </w:style>
  <w:style w:type="paragraph" w:customStyle="1" w:styleId="7117A9BC18E6488FBEAEA0AE5F4DA364">
    <w:name w:val="7117A9BC18E6488FBEAEA0AE5F4DA364"/>
  </w:style>
  <w:style w:type="paragraph" w:customStyle="1" w:styleId="073B516EC44241FC92E10086311716BD">
    <w:name w:val="073B516EC44241FC92E10086311716BD"/>
  </w:style>
  <w:style w:type="paragraph" w:customStyle="1" w:styleId="723B9C727738463192A606F80B17AAFD">
    <w:name w:val="723B9C727738463192A606F80B17AAFD"/>
  </w:style>
  <w:style w:type="paragraph" w:customStyle="1" w:styleId="A88ED385211A4176894CBA8BB56D61C6">
    <w:name w:val="A88ED385211A4176894CBA8BB56D61C6"/>
  </w:style>
  <w:style w:type="paragraph" w:customStyle="1" w:styleId="99E1CEC1F0304C209811D173F0FC75D3">
    <w:name w:val="99E1CEC1F0304C209811D173F0FC75D3"/>
  </w:style>
  <w:style w:type="paragraph" w:customStyle="1" w:styleId="21E5EF3A6C4E474EA6CCB214B93396DE">
    <w:name w:val="21E5EF3A6C4E474EA6CCB214B93396DE"/>
  </w:style>
  <w:style w:type="paragraph" w:customStyle="1" w:styleId="800DCD06D5A2465FBA85811DE702AA1D">
    <w:name w:val="800DCD06D5A2465FBA85811DE702AA1D"/>
  </w:style>
  <w:style w:type="paragraph" w:customStyle="1" w:styleId="F12A1A6FEF45423F898B6DF978DFEEA7">
    <w:name w:val="F12A1A6FEF45423F898B6DF978DFEEA7"/>
  </w:style>
  <w:style w:type="paragraph" w:customStyle="1" w:styleId="882D595496574BE19A503B1384C87522">
    <w:name w:val="882D595496574BE19A503B1384C87522"/>
  </w:style>
  <w:style w:type="paragraph" w:customStyle="1" w:styleId="B47D666F354C472B91BC58575876A3EF">
    <w:name w:val="B47D666F354C472B91BC58575876A3EF"/>
  </w:style>
  <w:style w:type="paragraph" w:customStyle="1" w:styleId="2366C0C80C294EC581BD018CA227F128">
    <w:name w:val="2366C0C80C294EC581BD018CA227F128"/>
  </w:style>
  <w:style w:type="paragraph" w:customStyle="1" w:styleId="7D151AAA35CF40A5B98B10C378E342B9">
    <w:name w:val="7D151AAA35CF40A5B98B10C378E342B9"/>
  </w:style>
  <w:style w:type="paragraph" w:customStyle="1" w:styleId="BEDDF21330C64C7A957D1F4CB6B22267">
    <w:name w:val="BEDDF21330C64C7A957D1F4CB6B22267"/>
  </w:style>
  <w:style w:type="paragraph" w:customStyle="1" w:styleId="577496EEF2FC40989D422F3E73D9F769">
    <w:name w:val="577496EEF2FC40989D422F3E73D9F769"/>
  </w:style>
  <w:style w:type="paragraph" w:customStyle="1" w:styleId="FD413A93D5034F81943B47A3DF6DF789">
    <w:name w:val="FD413A93D5034F81943B47A3DF6DF789"/>
  </w:style>
  <w:style w:type="paragraph" w:customStyle="1" w:styleId="F604571124F142AA8BC5416D0AF65F14">
    <w:name w:val="F604571124F142AA8BC5416D0AF65F14"/>
  </w:style>
  <w:style w:type="paragraph" w:customStyle="1" w:styleId="486607E4B49347008D02966E6BF86D89">
    <w:name w:val="486607E4B49347008D02966E6BF86D89"/>
  </w:style>
  <w:style w:type="paragraph" w:customStyle="1" w:styleId="F54596637B944143B131E1EFF7E32798">
    <w:name w:val="F54596637B944143B131E1EFF7E32798"/>
  </w:style>
  <w:style w:type="paragraph" w:customStyle="1" w:styleId="B9EE4F782C0748B3A677741185E72F74">
    <w:name w:val="B9EE4F782C0748B3A677741185E72F74"/>
    <w:rsid w:val="00B73B85"/>
  </w:style>
  <w:style w:type="paragraph" w:customStyle="1" w:styleId="CE52F40212344849AA44B20C32F3BC08">
    <w:name w:val="CE52F40212344849AA44B20C32F3BC08"/>
    <w:rsid w:val="00B73B85"/>
  </w:style>
  <w:style w:type="paragraph" w:customStyle="1" w:styleId="620CA9319603411B972E184BC41CD9BA">
    <w:name w:val="620CA9319603411B972E184BC41CD9BA"/>
    <w:rsid w:val="00B73B85"/>
  </w:style>
  <w:style w:type="paragraph" w:customStyle="1" w:styleId="5C50347A873C4A8ABEAFC5CC4C1BE093">
    <w:name w:val="5C50347A873C4A8ABEAFC5CC4C1BE093"/>
    <w:rsid w:val="00B73B85"/>
  </w:style>
  <w:style w:type="paragraph" w:customStyle="1" w:styleId="E222925FAB9D4DC08CBDB542BADCD8EF">
    <w:name w:val="E222925FAB9D4DC08CBDB542BADCD8EF"/>
    <w:rsid w:val="00B73B85"/>
  </w:style>
  <w:style w:type="paragraph" w:customStyle="1" w:styleId="C76F0D5BCBC14E358FCBEA702D29B561">
    <w:name w:val="C76F0D5BCBC14E358FCBEA702D29B561"/>
    <w:rsid w:val="00B73B85"/>
  </w:style>
  <w:style w:type="paragraph" w:customStyle="1" w:styleId="BA87463EB371423FAEA169A501823DF8">
    <w:name w:val="BA87463EB371423FAEA169A501823DF8"/>
    <w:rsid w:val="00B73B85"/>
  </w:style>
  <w:style w:type="paragraph" w:customStyle="1" w:styleId="76775405B5AD402C96656F3A83698E6D">
    <w:name w:val="76775405B5AD402C96656F3A83698E6D"/>
    <w:rsid w:val="00B73B85"/>
  </w:style>
  <w:style w:type="paragraph" w:customStyle="1" w:styleId="231C795C67F64D97B970A0729E820AC7">
    <w:name w:val="231C795C67F64D97B970A0729E820AC7"/>
    <w:rsid w:val="00B73B85"/>
  </w:style>
  <w:style w:type="paragraph" w:customStyle="1" w:styleId="0877C68B20BF4D41AE62CF827C15DC12">
    <w:name w:val="0877C68B20BF4D41AE62CF827C15DC12"/>
    <w:rsid w:val="00B73B85"/>
  </w:style>
  <w:style w:type="paragraph" w:customStyle="1" w:styleId="EFD146BEC5F14F1186DBBE19C529FFAD">
    <w:name w:val="EFD146BEC5F14F1186DBBE19C529FFAD"/>
    <w:rsid w:val="00B73B85"/>
  </w:style>
  <w:style w:type="paragraph" w:customStyle="1" w:styleId="EAAD1D577798453080AAF1B0C4866C80">
    <w:name w:val="EAAD1D577798453080AAF1B0C4866C80"/>
    <w:rsid w:val="00B73B85"/>
  </w:style>
  <w:style w:type="paragraph" w:customStyle="1" w:styleId="45565E635DC24D1B9589B9ABE022950E">
    <w:name w:val="45565E635DC24D1B9589B9ABE022950E"/>
    <w:rsid w:val="00B73B85"/>
  </w:style>
  <w:style w:type="paragraph" w:customStyle="1" w:styleId="9B467491EC9349F782CC05A022EAF881">
    <w:name w:val="9B467491EC9349F782CC05A022EAF881"/>
    <w:rsid w:val="00B73B85"/>
  </w:style>
  <w:style w:type="paragraph" w:customStyle="1" w:styleId="CEA85F557748463DB9C6D0D3AC696663">
    <w:name w:val="CEA85F557748463DB9C6D0D3AC696663"/>
    <w:rsid w:val="00B73B85"/>
  </w:style>
  <w:style w:type="paragraph" w:customStyle="1" w:styleId="433BCC94D34F4095A511479C3FABA369">
    <w:name w:val="433BCC94D34F4095A511479C3FABA369"/>
    <w:rsid w:val="00B73B85"/>
  </w:style>
  <w:style w:type="paragraph" w:customStyle="1" w:styleId="5ED6E185833A46BBAC4FA895E20B23D4">
    <w:name w:val="5ED6E185833A46BBAC4FA895E20B23D4"/>
    <w:rsid w:val="00B73B85"/>
  </w:style>
  <w:style w:type="paragraph" w:customStyle="1" w:styleId="507A78E492204180A49C1741F150C36E">
    <w:name w:val="507A78E492204180A49C1741F150C36E"/>
    <w:rsid w:val="00B73B85"/>
  </w:style>
  <w:style w:type="paragraph" w:customStyle="1" w:styleId="45A87125D76D46D485A628F8DC6E50DD">
    <w:name w:val="45A87125D76D46D485A628F8DC6E50DD"/>
    <w:rsid w:val="00B73B85"/>
  </w:style>
  <w:style w:type="paragraph" w:customStyle="1" w:styleId="BCEAFA5119BB43CEB86A254EF57CBEAD">
    <w:name w:val="BCEAFA5119BB43CEB86A254EF57CBEAD"/>
    <w:rsid w:val="00B73B85"/>
  </w:style>
  <w:style w:type="paragraph" w:customStyle="1" w:styleId="32F49DF15EC34634A0F2A126098BF090">
    <w:name w:val="32F49DF15EC34634A0F2A126098BF090"/>
    <w:rsid w:val="00B73B85"/>
  </w:style>
  <w:style w:type="paragraph" w:customStyle="1" w:styleId="1811FA6B8A2A4A84B6C3D827A537B0F1">
    <w:name w:val="1811FA6B8A2A4A84B6C3D827A537B0F1"/>
    <w:rsid w:val="00B73B85"/>
  </w:style>
  <w:style w:type="paragraph" w:customStyle="1" w:styleId="57425F78C5BC454AAAD95EC123B13DA6">
    <w:name w:val="57425F78C5BC454AAAD95EC123B13DA6"/>
    <w:rsid w:val="00D37122"/>
  </w:style>
  <w:style w:type="paragraph" w:customStyle="1" w:styleId="2299DB53DB6743169A8AA124CAED055E">
    <w:name w:val="2299DB53DB6743169A8AA124CAED055E"/>
    <w:rsid w:val="00D371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C0E3DC-2249-4E26-B030-8E6ACECBD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761C04-73BE-49D8-9BE4-DE11530A22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E182A5-01FE-47DC-9F56-AD00D2DEE9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C6A0E74-21B7-448C-B34D-7920599A5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Formulário de admissão de clientes de pequenas empresas</Template>
  <TotalTime>0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2020-01-24T17:30:00Z</dcterms:created>
  <dcterms:modified xsi:type="dcterms:W3CDTF">2020-01-29T18:00:00Z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